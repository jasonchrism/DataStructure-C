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F5C41" w14:paraId="2CD1BD7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3302" w14:textId="77777777" w:rsidR="00811C48" w:rsidRPr="003F0BE5" w:rsidRDefault="0042107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F0BE5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3F0BE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3F0BE5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C2FB223" w14:textId="77777777" w:rsidR="00E0375C" w:rsidRPr="003F0BE5" w:rsidRDefault="0042107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3F0BE5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78022A8" wp14:editId="39BE689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80446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C41" w14:paraId="42E211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14CB" w14:textId="77777777" w:rsidR="00D24DFD" w:rsidRDefault="00D24DFD" w:rsidP="00D24DF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066703CE" w14:textId="0EF469F3" w:rsidR="00235C36" w:rsidRPr="003F0BE5" w:rsidRDefault="00F30211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9AA96" w14:textId="77777777" w:rsidR="00E0375C" w:rsidRPr="003F0BE5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BF5C41" w14:paraId="5705065B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94D3" w14:textId="77777777" w:rsidR="00F80742" w:rsidRPr="003F0BE5" w:rsidRDefault="0042107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F0BE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A55D9D" w14:textId="2AA55C39" w:rsidR="000732DF" w:rsidRPr="003F0BE5" w:rsidRDefault="0098324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83241">
              <w:rPr>
                <w:rFonts w:ascii="Arial" w:hAnsi="Arial" w:cs="Arial"/>
                <w:b/>
                <w:sz w:val="20"/>
              </w:rPr>
              <w:t>O221-COMP6048-AM01-08</w:t>
            </w:r>
          </w:p>
        </w:tc>
      </w:tr>
      <w:tr w:rsidR="00BF5C41" w14:paraId="7A518CF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D1C558" w14:textId="6102CD6F" w:rsidR="00535DA7" w:rsidRPr="003F0BE5" w:rsidRDefault="0042107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F0BE5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3F0B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A5E0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983241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98324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983241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983241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983241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983241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983241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983241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CBD93" w14:textId="77777777" w:rsidR="00D37E0D" w:rsidRPr="003F0BE5" w:rsidRDefault="0042107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3F0BE5">
              <w:rPr>
                <w:rFonts w:ascii="Arial" w:hAnsi="Arial" w:cs="Arial"/>
                <w:i/>
                <w:sz w:val="16"/>
              </w:rPr>
              <w:tab/>
            </w:r>
            <w:r w:rsidRPr="003F0BE5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3F0BE5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3F0B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98B98B" w14:textId="77777777" w:rsidR="00643F75" w:rsidRPr="003F0BE5" w:rsidRDefault="0042107F" w:rsidP="005B66A9">
      <w:r w:rsidRPr="003F0BE5">
        <w:tab/>
      </w:r>
    </w:p>
    <w:p w14:paraId="4DDEB14C" w14:textId="77777777" w:rsidR="00BA3047" w:rsidRDefault="00BA3047" w:rsidP="00BA3047">
      <w:pPr>
        <w:spacing w:line="360" w:lineRule="auto"/>
        <w:rPr>
          <w:b/>
        </w:rPr>
      </w:pPr>
      <w:r w:rsidRPr="004F61AD">
        <w:rPr>
          <w:b/>
        </w:rPr>
        <w:t>Learning Outcomes</w:t>
      </w:r>
    </w:p>
    <w:p w14:paraId="7498342A" w14:textId="6952EB95" w:rsidR="00ED7822" w:rsidRDefault="00ED7822" w:rsidP="00ED7822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Explain the concept of data structures and its usage in </w:t>
      </w:r>
      <w:r w:rsidR="006B1F21">
        <w:rPr>
          <w:rFonts w:eastAsia="Times New Roman"/>
          <w:lang w:eastAsia="en-US"/>
        </w:rPr>
        <w:t>c</w:t>
      </w:r>
      <w:r>
        <w:rPr>
          <w:rFonts w:eastAsia="Times New Roman"/>
          <w:lang w:eastAsia="en-US"/>
        </w:rPr>
        <w:t xml:space="preserve">omputer </w:t>
      </w:r>
      <w:proofErr w:type="gramStart"/>
      <w:r w:rsidR="006B1F21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>cience</w:t>
      </w:r>
      <w:proofErr w:type="gramEnd"/>
    </w:p>
    <w:p w14:paraId="0E161D2E" w14:textId="77777777" w:rsidR="00ED7822" w:rsidRDefault="00ED7822" w:rsidP="00ED7822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LO2 – Illustrate any learned data structures and its usage in </w:t>
      </w:r>
      <w:proofErr w:type="gramStart"/>
      <w:r>
        <w:rPr>
          <w:rFonts w:eastAsia="Times New Roman"/>
          <w:lang w:eastAsia="en-US"/>
        </w:rPr>
        <w:t>application</w:t>
      </w:r>
      <w:proofErr w:type="gramEnd"/>
    </w:p>
    <w:p w14:paraId="016A332C" w14:textId="77777777" w:rsidR="00ED7822" w:rsidRDefault="00ED7822" w:rsidP="00ED7822">
      <w:pPr>
        <w:numPr>
          <w:ilvl w:val="0"/>
          <w:numId w:val="44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LO3 – Apply data structures using </w:t>
      </w:r>
      <w:proofErr w:type="gramStart"/>
      <w:r>
        <w:rPr>
          <w:rFonts w:eastAsia="Times New Roman"/>
          <w:lang w:eastAsia="en-US"/>
        </w:rPr>
        <w:t>C</w:t>
      </w:r>
      <w:proofErr w:type="gramEnd"/>
    </w:p>
    <w:p w14:paraId="0CC54A88" w14:textId="77777777" w:rsidR="00BA3047" w:rsidRDefault="00BA3047" w:rsidP="00BA3047">
      <w:pPr>
        <w:suppressAutoHyphens/>
        <w:spacing w:line="360" w:lineRule="auto"/>
        <w:rPr>
          <w:rFonts w:eastAsia="Times New Roman"/>
          <w:lang w:eastAsia="en-US"/>
        </w:rPr>
      </w:pPr>
    </w:p>
    <w:p w14:paraId="6582412E" w14:textId="77777777" w:rsidR="00E40648" w:rsidRPr="00916626" w:rsidRDefault="0042107F" w:rsidP="00BA3047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916626">
        <w:rPr>
          <w:rFonts w:ascii="Times New Roman" w:hAnsi="Times New Roman"/>
          <w:color w:val="00000A"/>
          <w:sz w:val="24"/>
          <w:szCs w:val="24"/>
        </w:rPr>
        <w:t>Topic</w:t>
      </w:r>
    </w:p>
    <w:p w14:paraId="510B7061" w14:textId="07C90C04" w:rsidR="00E40648" w:rsidRDefault="00916626" w:rsidP="00BA3047">
      <w:pPr>
        <w:numPr>
          <w:ilvl w:val="0"/>
          <w:numId w:val="20"/>
        </w:numPr>
        <w:suppressAutoHyphens/>
        <w:spacing w:line="360" w:lineRule="auto"/>
        <w:ind w:left="360"/>
        <w:jc w:val="both"/>
      </w:pPr>
      <w:r w:rsidRPr="00916626">
        <w:t xml:space="preserve">Session </w:t>
      </w:r>
      <w:r w:rsidR="00146759">
        <w:t>8</w:t>
      </w:r>
      <w:r w:rsidRPr="00916626">
        <w:t xml:space="preserve"> – </w:t>
      </w:r>
      <w:r w:rsidR="00146759">
        <w:t>AVL Tree</w:t>
      </w:r>
    </w:p>
    <w:p w14:paraId="46DEA94E" w14:textId="77777777" w:rsidR="00BA3047" w:rsidRPr="00916626" w:rsidRDefault="00BA3047" w:rsidP="00BA3047">
      <w:pPr>
        <w:suppressAutoHyphens/>
        <w:spacing w:line="360" w:lineRule="auto"/>
        <w:jc w:val="both"/>
      </w:pPr>
    </w:p>
    <w:p w14:paraId="069FC139" w14:textId="77777777" w:rsidR="00BA3047" w:rsidRPr="00E333F2" w:rsidRDefault="00BA3047" w:rsidP="00BA3047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proofErr w:type="gramStart"/>
      <w:r w:rsidRPr="00911522">
        <w:rPr>
          <w:rFonts w:ascii="Times New Roman" w:hAnsi="Times New Roman"/>
          <w:color w:val="00000A"/>
          <w:sz w:val="24"/>
          <w:szCs w:val="24"/>
        </w:rPr>
        <w:t>Sub</w:t>
      </w:r>
      <w:r>
        <w:rPr>
          <w:rFonts w:ascii="Times New Roman" w:hAnsi="Times New Roman"/>
          <w:color w:val="00000A"/>
          <w:sz w:val="24"/>
          <w:szCs w:val="24"/>
        </w:rPr>
        <w:t xml:space="preserve"> T</w:t>
      </w:r>
      <w:r w:rsidRPr="00911522">
        <w:rPr>
          <w:rFonts w:ascii="Times New Roman" w:hAnsi="Times New Roman"/>
          <w:color w:val="00000A"/>
          <w:sz w:val="24"/>
          <w:szCs w:val="24"/>
        </w:rPr>
        <w:t>opics</w:t>
      </w:r>
      <w:proofErr w:type="gramEnd"/>
    </w:p>
    <w:p w14:paraId="39C466F2" w14:textId="77777777" w:rsidR="00BA3047" w:rsidRPr="00911522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Push</w:t>
      </w:r>
    </w:p>
    <w:p w14:paraId="3EAE3771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Update</w:t>
      </w:r>
    </w:p>
    <w:p w14:paraId="3C91C89C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Search</w:t>
      </w:r>
    </w:p>
    <w:p w14:paraId="3FC9EB5A" w14:textId="77777777" w:rsidR="00BA3047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Pop</w:t>
      </w:r>
    </w:p>
    <w:p w14:paraId="651E13E6" w14:textId="2AB494B7" w:rsidR="00B22025" w:rsidRPr="00911522" w:rsidRDefault="00BA3047" w:rsidP="00BA3047">
      <w:pPr>
        <w:numPr>
          <w:ilvl w:val="0"/>
          <w:numId w:val="21"/>
        </w:numPr>
        <w:suppressAutoHyphens/>
        <w:spacing w:line="360" w:lineRule="auto"/>
        <w:jc w:val="both"/>
      </w:pPr>
      <w:r>
        <w:t>Pop All</w:t>
      </w:r>
      <w:r w:rsidRPr="00911522">
        <w:rPr>
          <w:highlight w:val="yellow"/>
        </w:rPr>
        <w:t xml:space="preserve"> </w:t>
      </w:r>
      <w:r w:rsidR="0042107F" w:rsidRPr="00911522">
        <w:rPr>
          <w:highlight w:val="yellow"/>
        </w:rPr>
        <w:br w:type="page"/>
      </w:r>
    </w:p>
    <w:p w14:paraId="4DEE455B" w14:textId="77777777" w:rsidR="00643F75" w:rsidRPr="003F0BE5" w:rsidRDefault="0042107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F0BE5">
        <w:rPr>
          <w:rFonts w:ascii="Times New Roman" w:hAnsi="Times New Roman" w:cs="Times New Roman"/>
          <w:color w:val="auto"/>
          <w:sz w:val="24"/>
          <w:szCs w:val="24"/>
        </w:rPr>
        <w:lastRenderedPageBreak/>
        <w:t>Soal</w:t>
      </w:r>
      <w:proofErr w:type="spellEnd"/>
    </w:p>
    <w:p w14:paraId="48E795FD" w14:textId="77777777" w:rsidR="004B47B5" w:rsidRPr="003F0BE5" w:rsidRDefault="0042107F" w:rsidP="004B47B5">
      <w:pPr>
        <w:rPr>
          <w:i/>
          <w:sz w:val="16"/>
        </w:rPr>
      </w:pPr>
      <w:r w:rsidRPr="003F0BE5">
        <w:rPr>
          <w:i/>
          <w:sz w:val="16"/>
        </w:rPr>
        <w:t>Case</w:t>
      </w:r>
    </w:p>
    <w:p w14:paraId="7771F442" w14:textId="1621284E" w:rsidR="005652BD" w:rsidRPr="003F0BE5" w:rsidRDefault="00D849E1" w:rsidP="00F30211">
      <w:pPr>
        <w:suppressAutoHyphens/>
        <w:spacing w:line="36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B</w:t>
      </w:r>
      <w:r w:rsidR="00945EAD">
        <w:rPr>
          <w:b/>
          <w:sz w:val="32"/>
        </w:rPr>
        <w:t xml:space="preserve">luejack </w:t>
      </w:r>
      <w:proofErr w:type="spellStart"/>
      <w:r w:rsidR="00945EAD">
        <w:rPr>
          <w:b/>
          <w:sz w:val="32"/>
        </w:rPr>
        <w:t>GShop</w:t>
      </w:r>
      <w:proofErr w:type="spellEnd"/>
    </w:p>
    <w:p w14:paraId="69B470A6" w14:textId="3056FE93" w:rsidR="00AE4A39" w:rsidRDefault="00F30211" w:rsidP="00BA3047">
      <w:pPr>
        <w:spacing w:before="240" w:after="240" w:line="360" w:lineRule="auto"/>
        <w:ind w:firstLine="720"/>
        <w:jc w:val="both"/>
      </w:pPr>
      <w:proofErr w:type="spellStart"/>
      <w:r>
        <w:rPr>
          <w:b/>
          <w:bCs/>
        </w:rPr>
        <w:t>B</w:t>
      </w:r>
      <w:r w:rsidR="00945EAD">
        <w:rPr>
          <w:b/>
          <w:bCs/>
        </w:rPr>
        <w:t>luejak</w:t>
      </w:r>
      <w:proofErr w:type="spellEnd"/>
      <w:r w:rsidR="00945EAD">
        <w:rPr>
          <w:b/>
          <w:bCs/>
        </w:rPr>
        <w:t xml:space="preserve"> </w:t>
      </w:r>
      <w:proofErr w:type="spellStart"/>
      <w:r w:rsidR="00945EAD">
        <w:rPr>
          <w:b/>
          <w:bCs/>
        </w:rPr>
        <w:t>GShop</w:t>
      </w:r>
      <w:proofErr w:type="spellEnd"/>
      <w:r w:rsidR="00945EAD">
        <w:rPr>
          <w:b/>
          <w:bCs/>
        </w:rPr>
        <w:t xml:space="preserve"> </w:t>
      </w:r>
      <w:r w:rsidR="00945EAD" w:rsidRPr="00945EAD">
        <w:t>is one</w:t>
      </w:r>
      <w:r w:rsidR="00945EAD">
        <w:t xml:space="preserve"> of the most popular offline game store</w:t>
      </w:r>
      <w:r w:rsidR="00F4027D">
        <w:t>s</w:t>
      </w:r>
      <w:r w:rsidR="00945EAD">
        <w:t xml:space="preserve"> in town. Recently they </w:t>
      </w:r>
      <w:proofErr w:type="gramStart"/>
      <w:r w:rsidR="00945EAD">
        <w:t>want</w:t>
      </w:r>
      <w:proofErr w:type="gramEnd"/>
      <w:r w:rsidR="00945EAD">
        <w:t xml:space="preserve"> to open a new branch </w:t>
      </w:r>
      <w:r w:rsidR="008C36E9">
        <w:t>i</w:t>
      </w:r>
      <w:r w:rsidR="00DD50D4">
        <w:t>n</w:t>
      </w:r>
      <w:r w:rsidR="00945EAD">
        <w:t xml:space="preserve"> </w:t>
      </w:r>
      <w:r w:rsidR="00DD50D4">
        <w:t>an</w:t>
      </w:r>
      <w:r w:rsidR="00945EAD">
        <w:t xml:space="preserve">other city. </w:t>
      </w:r>
      <w:r w:rsidR="0078327F">
        <w:t>T</w:t>
      </w:r>
      <w:r w:rsidR="00CA2A94">
        <w:t>hey need a programmer to help them create a program</w:t>
      </w:r>
      <w:r w:rsidR="0078327F">
        <w:t xml:space="preserve"> that can help them manage game stock</w:t>
      </w:r>
      <w:r w:rsidR="00F901AB">
        <w:t xml:space="preserve"> in their warehouse</w:t>
      </w:r>
      <w:r w:rsidR="0052641E">
        <w:t xml:space="preserve">. </w:t>
      </w:r>
      <w:r w:rsidR="00A23C0C">
        <w:t>The criteria of the program are:</w:t>
      </w:r>
    </w:p>
    <w:p w14:paraId="49D1F911" w14:textId="19DF3D17" w:rsidR="00A23C0C" w:rsidRDefault="00A23C0C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</w:pPr>
      <w:r>
        <w:t xml:space="preserve">The program consists of </w:t>
      </w:r>
      <w:r w:rsidR="00DA2D24" w:rsidRPr="00BA3047">
        <w:rPr>
          <w:b/>
          <w:bCs/>
        </w:rPr>
        <w:t>4</w:t>
      </w:r>
      <w:r w:rsidRPr="00BA3047">
        <w:rPr>
          <w:b/>
          <w:bCs/>
        </w:rPr>
        <w:t xml:space="preserve"> menus</w:t>
      </w:r>
      <w:r>
        <w:t>, there are:</w:t>
      </w:r>
    </w:p>
    <w:p w14:paraId="301ED4A7" w14:textId="23460EBA" w:rsidR="00A23C0C" w:rsidRPr="00BA3047" w:rsidRDefault="001B6EE0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Insert</w:t>
      </w:r>
      <w:r w:rsidR="00D74205" w:rsidRPr="00BA3047">
        <w:rPr>
          <w:b/>
          <w:bCs/>
        </w:rPr>
        <w:t xml:space="preserve"> Game</w:t>
      </w:r>
    </w:p>
    <w:p w14:paraId="2D62BFC2" w14:textId="134FFA82" w:rsidR="00A23C0C" w:rsidRPr="00BA3047" w:rsidRDefault="001B6EE0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View</w:t>
      </w:r>
      <w:r w:rsidR="00D74205" w:rsidRPr="00BA3047">
        <w:rPr>
          <w:b/>
          <w:bCs/>
        </w:rPr>
        <w:t xml:space="preserve"> Game</w:t>
      </w:r>
    </w:p>
    <w:p w14:paraId="782F4D1B" w14:textId="030F9331" w:rsidR="00A23C0C" w:rsidRPr="00BA3047" w:rsidRDefault="00D74205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Update Stock</w:t>
      </w:r>
    </w:p>
    <w:p w14:paraId="5D76624E" w14:textId="29D8A0BE" w:rsidR="00A23C0C" w:rsidRPr="00BA3047" w:rsidRDefault="00A23C0C" w:rsidP="00BA3047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BA3047">
        <w:rPr>
          <w:b/>
          <w:bCs/>
        </w:rPr>
        <w:t>Exit</w:t>
      </w:r>
    </w:p>
    <w:p w14:paraId="30C6BDB3" w14:textId="085E8267" w:rsidR="008D741D" w:rsidRDefault="00D6506B" w:rsidP="008D74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BD5CF8" wp14:editId="767C620A">
            <wp:extent cx="5759450" cy="104775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91" t="840" r="10396" b="6768"/>
                    <a:stretch/>
                  </pic:blipFill>
                  <pic:spPr bwMode="auto">
                    <a:xfrm>
                      <a:off x="0" y="0"/>
                      <a:ext cx="5760000" cy="1047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318D" w14:textId="27B533E1" w:rsidR="004C088A" w:rsidRPr="00A23C0C" w:rsidRDefault="008D741D" w:rsidP="008D741D">
      <w:pPr>
        <w:pStyle w:val="Caption"/>
        <w:jc w:val="center"/>
      </w:pPr>
      <w:r>
        <w:t xml:space="preserve">Figure </w:t>
      </w:r>
      <w:fldSimple w:instr=" SEQ Figure \* ARABIC ">
        <w:r w:rsidR="003364E0">
          <w:rPr>
            <w:noProof/>
          </w:rPr>
          <w:t>1</w:t>
        </w:r>
      </w:fldSimple>
      <w:r>
        <w:t>. Main Menu</w:t>
      </w:r>
    </w:p>
    <w:p w14:paraId="74138B20" w14:textId="168B6DF0" w:rsidR="00A23C0C" w:rsidRDefault="00A23C0C" w:rsidP="00AD412C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the </w:t>
      </w:r>
      <w:r>
        <w:t>user</w:t>
      </w:r>
      <w:r>
        <w:rPr>
          <w:noProof/>
        </w:rPr>
        <w:t xml:space="preserve"> chooses</w:t>
      </w:r>
      <w:r w:rsidR="00AD24C6">
        <w:rPr>
          <w:noProof/>
        </w:rPr>
        <w:t xml:space="preserve"> </w:t>
      </w:r>
      <w:r w:rsidR="00EB5CF2">
        <w:rPr>
          <w:b/>
          <w:bCs/>
          <w:noProof/>
        </w:rPr>
        <w:t>Insert</w:t>
      </w:r>
      <w:r w:rsidR="008D30C2">
        <w:rPr>
          <w:b/>
          <w:bCs/>
          <w:noProof/>
        </w:rPr>
        <w:t xml:space="preserve"> Game</w:t>
      </w:r>
      <w:r>
        <w:rPr>
          <w:noProof/>
        </w:rPr>
        <w:t xml:space="preserve"> (</w:t>
      </w:r>
      <w:r>
        <w:rPr>
          <w:b/>
          <w:bCs/>
          <w:noProof/>
        </w:rPr>
        <w:t>Menu 1</w:t>
      </w:r>
      <w:r w:rsidRPr="00A23C0C">
        <w:rPr>
          <w:noProof/>
        </w:rPr>
        <w:t>)</w:t>
      </w:r>
      <w:r>
        <w:rPr>
          <w:noProof/>
        </w:rPr>
        <w:t>, then:</w:t>
      </w:r>
    </w:p>
    <w:p w14:paraId="5ADF68F6" w14:textId="77777777" w:rsidR="0047710D" w:rsidRDefault="0047710D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>Ask user to input the following data:</w:t>
      </w:r>
    </w:p>
    <w:p w14:paraId="47CA910A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Title</w:t>
      </w:r>
    </w:p>
    <w:p w14:paraId="412B0725" w14:textId="363CC56C" w:rsidR="0047710D" w:rsidRPr="00E82899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</w:t>
      </w:r>
      <w:r>
        <w:rPr>
          <w:noProof/>
        </w:rPr>
        <w:t xml:space="preserve"> the inputted game title must be </w:t>
      </w:r>
      <w:r w:rsidRPr="00697D21">
        <w:rPr>
          <w:b/>
          <w:bCs/>
          <w:noProof/>
        </w:rPr>
        <w:t>between 5 and 25 characters</w:t>
      </w:r>
      <w:r w:rsidR="00BA3047">
        <w:rPr>
          <w:noProof/>
        </w:rPr>
        <w:t>.</w:t>
      </w:r>
    </w:p>
    <w:p w14:paraId="2ABE0077" w14:textId="6E1BE7F1" w:rsidR="0047710D" w:rsidRPr="002F1326" w:rsidRDefault="00BA3047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 the inputted game title must be</w:t>
      </w:r>
      <w:r>
        <w:rPr>
          <w:b/>
          <w:bCs/>
          <w:noProof/>
        </w:rPr>
        <w:t xml:space="preserve"> u</w:t>
      </w:r>
      <w:r w:rsidR="0047710D">
        <w:rPr>
          <w:b/>
          <w:bCs/>
          <w:noProof/>
        </w:rPr>
        <w:t>nique</w:t>
      </w:r>
      <w:r>
        <w:rPr>
          <w:noProof/>
        </w:rPr>
        <w:t>.</w:t>
      </w:r>
    </w:p>
    <w:p w14:paraId="5624AFE5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Genre</w:t>
      </w:r>
    </w:p>
    <w:p w14:paraId="587CB5CA" w14:textId="66D566DE" w:rsidR="0047710D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BA3047">
        <w:rPr>
          <w:noProof/>
        </w:rPr>
        <w:t>Validate</w:t>
      </w:r>
      <w:r>
        <w:rPr>
          <w:noProof/>
        </w:rPr>
        <w:t xml:space="preserve"> the inputted game genre must be </w:t>
      </w:r>
      <w:r>
        <w:rPr>
          <w:b/>
          <w:bCs/>
          <w:noProof/>
        </w:rPr>
        <w:t xml:space="preserve">either </w:t>
      </w:r>
      <w:r w:rsidRPr="002F1326">
        <w:rPr>
          <w:noProof/>
        </w:rPr>
        <w:t>“</w:t>
      </w:r>
      <w:r w:rsidRPr="002F1326">
        <w:rPr>
          <w:b/>
          <w:bCs/>
          <w:noProof/>
        </w:rPr>
        <w:t>Action</w:t>
      </w:r>
      <w:r>
        <w:rPr>
          <w:noProof/>
        </w:rPr>
        <w:t>”, “</w:t>
      </w:r>
      <w:r w:rsidRPr="002F1326">
        <w:rPr>
          <w:b/>
          <w:bCs/>
          <w:noProof/>
        </w:rPr>
        <w:t>RPG</w:t>
      </w:r>
      <w:r w:rsidRPr="002F1326">
        <w:rPr>
          <w:noProof/>
        </w:rPr>
        <w:t>”</w:t>
      </w:r>
      <w:r>
        <w:rPr>
          <w:noProof/>
        </w:rPr>
        <w:t>, “</w:t>
      </w:r>
      <w:r w:rsidRPr="002F1326">
        <w:rPr>
          <w:b/>
          <w:bCs/>
          <w:noProof/>
        </w:rPr>
        <w:t>Adventure</w:t>
      </w:r>
      <w:r w:rsidRPr="002F1326">
        <w:rPr>
          <w:noProof/>
        </w:rPr>
        <w:t>”</w:t>
      </w:r>
      <w:r>
        <w:rPr>
          <w:noProof/>
        </w:rPr>
        <w:t>, or “</w:t>
      </w:r>
      <w:r>
        <w:rPr>
          <w:b/>
          <w:bCs/>
          <w:noProof/>
        </w:rPr>
        <w:t>Card Game</w:t>
      </w:r>
      <w:r w:rsidRPr="002F1326">
        <w:rPr>
          <w:noProof/>
        </w:rPr>
        <w:t>”</w:t>
      </w:r>
      <w:r w:rsidR="00BA3047">
        <w:rPr>
          <w:noProof/>
        </w:rPr>
        <w:t>.</w:t>
      </w:r>
    </w:p>
    <w:p w14:paraId="4356D8CE" w14:textId="77777777" w:rsidR="0047710D" w:rsidRPr="001035FC" w:rsidRDefault="0047710D" w:rsidP="00AD412C">
      <w:pPr>
        <w:pStyle w:val="ListParagraph"/>
        <w:numPr>
          <w:ilvl w:val="0"/>
          <w:numId w:val="41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1035FC">
        <w:rPr>
          <w:b/>
          <w:bCs/>
          <w:noProof/>
        </w:rPr>
        <w:t>Game Stock</w:t>
      </w:r>
    </w:p>
    <w:p w14:paraId="733B92EF" w14:textId="23D83EB2" w:rsidR="0047710D" w:rsidRPr="0047710D" w:rsidRDefault="0047710D" w:rsidP="00AD412C">
      <w:pPr>
        <w:pStyle w:val="ListParagraph"/>
        <w:numPr>
          <w:ilvl w:val="1"/>
          <w:numId w:val="41"/>
        </w:numPr>
        <w:spacing w:line="360" w:lineRule="auto"/>
        <w:ind w:left="1701" w:hanging="425"/>
        <w:jc w:val="both"/>
        <w:rPr>
          <w:noProof/>
        </w:rPr>
      </w:pPr>
      <w:r w:rsidRPr="007F38E1">
        <w:rPr>
          <w:noProof/>
        </w:rPr>
        <w:t>Validate</w:t>
      </w:r>
      <w:r>
        <w:rPr>
          <w:noProof/>
        </w:rPr>
        <w:t xml:space="preserve"> the inputted game stock must be </w:t>
      </w:r>
      <w:r w:rsidRPr="0047710D">
        <w:rPr>
          <w:b/>
          <w:bCs/>
          <w:noProof/>
        </w:rPr>
        <w:t>at least 1</w:t>
      </w:r>
      <w:r w:rsidR="00BA3047">
        <w:rPr>
          <w:noProof/>
        </w:rPr>
        <w:t>.</w:t>
      </w:r>
    </w:p>
    <w:p w14:paraId="5B294F98" w14:textId="39EA09A8" w:rsidR="0047710D" w:rsidRPr="00AD5E2B" w:rsidRDefault="0047710D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 xml:space="preserve">Then, push the data to the </w:t>
      </w:r>
      <w:r w:rsidRPr="006E32FB">
        <w:rPr>
          <w:b/>
          <w:bCs/>
          <w:noProof/>
        </w:rPr>
        <w:t>AVL Tree</w:t>
      </w:r>
      <w:r>
        <w:rPr>
          <w:noProof/>
        </w:rPr>
        <w:t xml:space="preserve"> with </w:t>
      </w:r>
      <w:r w:rsidRPr="009F044F">
        <w:rPr>
          <w:b/>
          <w:bCs/>
          <w:noProof/>
        </w:rPr>
        <w:t xml:space="preserve">game title </w:t>
      </w:r>
      <w:r w:rsidRPr="000F1B8F">
        <w:rPr>
          <w:noProof/>
        </w:rPr>
        <w:t>as</w:t>
      </w:r>
      <w:r w:rsidRPr="009F044F">
        <w:rPr>
          <w:b/>
          <w:bCs/>
          <w:noProof/>
        </w:rPr>
        <w:t xml:space="preserve"> key</w:t>
      </w:r>
      <w:r w:rsidR="00BA3047">
        <w:rPr>
          <w:noProof/>
        </w:rPr>
        <w:t>.</w:t>
      </w:r>
    </w:p>
    <w:p w14:paraId="60CC692E" w14:textId="77777777" w:rsidR="004C3E18" w:rsidRDefault="00ED7D5F" w:rsidP="004C3E1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6953CC" wp14:editId="00AA83C7">
            <wp:extent cx="5758178" cy="10382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71" t="5689" r="10578" b="5731"/>
                    <a:stretch/>
                  </pic:blipFill>
                  <pic:spPr bwMode="auto">
                    <a:xfrm>
                      <a:off x="0" y="0"/>
                      <a:ext cx="5760000" cy="10385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1008" w14:textId="795CF166" w:rsidR="00AD5E2B" w:rsidRDefault="004C3E18" w:rsidP="004C3E18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3364E0">
          <w:rPr>
            <w:noProof/>
          </w:rPr>
          <w:t>2</w:t>
        </w:r>
      </w:fldSimple>
      <w:r>
        <w:t>. Insert Menu</w:t>
      </w:r>
    </w:p>
    <w:p w14:paraId="16725C40" w14:textId="6848C4E4" w:rsidR="00F30211" w:rsidRDefault="001F522E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lastRenderedPageBreak/>
        <w:t xml:space="preserve">If the user chooses </w:t>
      </w:r>
      <w:r w:rsidR="00631D76">
        <w:rPr>
          <w:b/>
          <w:bCs/>
          <w:noProof/>
        </w:rPr>
        <w:t>View</w:t>
      </w:r>
      <w:r w:rsidR="005B29CB">
        <w:rPr>
          <w:b/>
          <w:bCs/>
          <w:noProof/>
        </w:rPr>
        <w:t xml:space="preserve"> Game</w:t>
      </w:r>
      <w:r>
        <w:rPr>
          <w:noProof/>
        </w:rPr>
        <w:t xml:space="preserve"> (</w:t>
      </w:r>
      <w:r w:rsidRPr="001F522E">
        <w:rPr>
          <w:b/>
          <w:bCs/>
          <w:noProof/>
        </w:rPr>
        <w:t>Menu 2</w:t>
      </w:r>
      <w:r>
        <w:rPr>
          <w:noProof/>
        </w:rPr>
        <w:t>), then:</w:t>
      </w:r>
    </w:p>
    <w:p w14:paraId="33CC2B0F" w14:textId="62814773" w:rsidR="0047710D" w:rsidRDefault="0047710D" w:rsidP="00BA3047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Validate if the data is </w:t>
      </w:r>
      <w:r w:rsidRPr="00AD412C">
        <w:rPr>
          <w:b/>
          <w:bCs/>
          <w:noProof/>
        </w:rPr>
        <w:t>empty</w:t>
      </w:r>
      <w:r>
        <w:rPr>
          <w:noProof/>
        </w:rPr>
        <w:t>, then show “</w:t>
      </w:r>
      <w:r w:rsidRPr="00565546">
        <w:rPr>
          <w:b/>
          <w:bCs/>
          <w:noProof/>
        </w:rPr>
        <w:t>Warehouse is empty !</w:t>
      </w:r>
      <w:r>
        <w:rPr>
          <w:noProof/>
        </w:rPr>
        <w:t>” message</w:t>
      </w:r>
      <w:r w:rsidR="00BA3047">
        <w:rPr>
          <w:noProof/>
        </w:rPr>
        <w:t>.</w:t>
      </w:r>
    </w:p>
    <w:p w14:paraId="491C1B9C" w14:textId="77777777" w:rsidR="00FD7E02" w:rsidRDefault="00FD7E02" w:rsidP="00FD7E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604FB5" wp14:editId="14D34C10">
            <wp:extent cx="5760000" cy="572076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99" r="9675"/>
                    <a:stretch/>
                  </pic:blipFill>
                  <pic:spPr bwMode="auto">
                    <a:xfrm>
                      <a:off x="0" y="0"/>
                      <a:ext cx="5760000" cy="5720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B764" w14:textId="6B4C03D6" w:rsidR="0047710D" w:rsidRDefault="00FD7E02" w:rsidP="00FD7E0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3364E0">
          <w:rPr>
            <w:noProof/>
          </w:rPr>
          <w:t>3</w:t>
        </w:r>
      </w:fldSimple>
      <w:r>
        <w:t>. Data Empty Message</w:t>
      </w:r>
    </w:p>
    <w:p w14:paraId="2934421C" w14:textId="149EE351" w:rsidR="0047710D" w:rsidRDefault="0047710D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 w:rsidRPr="00AD412C">
        <w:rPr>
          <w:b/>
          <w:bCs/>
          <w:noProof/>
        </w:rPr>
        <w:t>Otherwise</w:t>
      </w:r>
      <w:r>
        <w:rPr>
          <w:noProof/>
        </w:rPr>
        <w:t xml:space="preserve">, </w:t>
      </w:r>
      <w:r w:rsidRPr="00AD412C">
        <w:rPr>
          <w:b/>
          <w:bCs/>
          <w:noProof/>
        </w:rPr>
        <w:t>show all the game</w:t>
      </w:r>
      <w:r>
        <w:rPr>
          <w:noProof/>
        </w:rPr>
        <w:t xml:space="preserve"> using </w:t>
      </w:r>
      <w:r w:rsidRPr="00917C4F">
        <w:rPr>
          <w:b/>
          <w:bCs/>
          <w:noProof/>
        </w:rPr>
        <w:t>In-Order method</w:t>
      </w:r>
      <w:r w:rsidR="00BA3047">
        <w:rPr>
          <w:noProof/>
        </w:rPr>
        <w:t>.</w:t>
      </w:r>
    </w:p>
    <w:p w14:paraId="28F0B8DE" w14:textId="77777777" w:rsidR="00D64E2A" w:rsidRDefault="00ED3BBF" w:rsidP="00D64E2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3F7496" wp14:editId="1B287608">
            <wp:extent cx="5760000" cy="1641454"/>
            <wp:effectExtent l="19050" t="19050" r="1270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484" r="9703"/>
                    <a:stretch/>
                  </pic:blipFill>
                  <pic:spPr bwMode="auto">
                    <a:xfrm>
                      <a:off x="0" y="0"/>
                      <a:ext cx="5760000" cy="16414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DA8E" w14:textId="0E2BD815" w:rsidR="009F044F" w:rsidRPr="00D77139" w:rsidRDefault="00D64E2A" w:rsidP="00D64E2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3364E0">
          <w:rPr>
            <w:noProof/>
          </w:rPr>
          <w:t>4</w:t>
        </w:r>
      </w:fldSimple>
      <w:r>
        <w:t>. Show Game Data Using In-Order Method</w:t>
      </w:r>
    </w:p>
    <w:p w14:paraId="7ADFCDF0" w14:textId="6B2397C7" w:rsidR="003F2E6A" w:rsidRDefault="00CE0973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user chooses </w:t>
      </w:r>
      <w:r w:rsidR="00D10EBA">
        <w:rPr>
          <w:b/>
          <w:bCs/>
          <w:noProof/>
        </w:rPr>
        <w:t>Update Stock</w:t>
      </w:r>
      <w:r w:rsidR="00AD3B2A">
        <w:rPr>
          <w:noProof/>
        </w:rPr>
        <w:t xml:space="preserve"> (</w:t>
      </w:r>
      <w:r w:rsidR="00AD3B2A">
        <w:rPr>
          <w:b/>
          <w:bCs/>
          <w:noProof/>
        </w:rPr>
        <w:t>Menu 3</w:t>
      </w:r>
      <w:r w:rsidR="00AD3B2A" w:rsidRPr="00AD3B2A">
        <w:rPr>
          <w:noProof/>
        </w:rPr>
        <w:t>)</w:t>
      </w:r>
      <w:r w:rsidR="00AD3B2A">
        <w:rPr>
          <w:noProof/>
        </w:rPr>
        <w:t>, then:</w:t>
      </w:r>
    </w:p>
    <w:p w14:paraId="39A367F2" w14:textId="2E835A6A" w:rsidR="002A41F3" w:rsidRDefault="00551D15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 w:rsidRPr="00551D15">
        <w:rPr>
          <w:noProof/>
        </w:rPr>
        <w:t xml:space="preserve">Ask </w:t>
      </w:r>
      <w:r>
        <w:rPr>
          <w:noProof/>
        </w:rPr>
        <w:t xml:space="preserve">user to input </w:t>
      </w:r>
      <w:r w:rsidRPr="00AD412C">
        <w:rPr>
          <w:b/>
          <w:bCs/>
          <w:noProof/>
        </w:rPr>
        <w:t>game title</w:t>
      </w:r>
      <w:r>
        <w:rPr>
          <w:noProof/>
        </w:rPr>
        <w:t xml:space="preserve">. Validate the inputted game title </w:t>
      </w:r>
      <w:r w:rsidRPr="00AD412C">
        <w:rPr>
          <w:noProof/>
        </w:rPr>
        <w:t>must</w:t>
      </w:r>
      <w:r w:rsidRPr="00551D15">
        <w:rPr>
          <w:b/>
          <w:bCs/>
          <w:noProof/>
        </w:rPr>
        <w:t xml:space="preserve"> exist</w:t>
      </w:r>
      <w:r>
        <w:rPr>
          <w:noProof/>
        </w:rPr>
        <w:t xml:space="preserve"> in the </w:t>
      </w:r>
      <w:r w:rsidRPr="00551D15">
        <w:rPr>
          <w:b/>
          <w:bCs/>
          <w:noProof/>
        </w:rPr>
        <w:t>AVL Tree</w:t>
      </w:r>
      <w:r w:rsidR="005D7C77" w:rsidRPr="005D7C77">
        <w:rPr>
          <w:noProof/>
        </w:rPr>
        <w:t>.</w:t>
      </w:r>
      <w:r w:rsidR="005D7C77">
        <w:rPr>
          <w:noProof/>
        </w:rPr>
        <w:t xml:space="preserve"> </w:t>
      </w:r>
      <w:r w:rsidR="005D7C77" w:rsidRPr="00AD412C">
        <w:rPr>
          <w:b/>
          <w:bCs/>
          <w:noProof/>
        </w:rPr>
        <w:t>Otherwise</w:t>
      </w:r>
      <w:r w:rsidR="005D7C77">
        <w:rPr>
          <w:noProof/>
        </w:rPr>
        <w:t xml:space="preserve">, </w:t>
      </w:r>
      <w:r w:rsidR="005D7C77" w:rsidRPr="00DD7423">
        <w:rPr>
          <w:b/>
          <w:bCs/>
          <w:noProof/>
        </w:rPr>
        <w:t>show</w:t>
      </w:r>
      <w:r w:rsidR="005D7C77">
        <w:rPr>
          <w:noProof/>
        </w:rPr>
        <w:t xml:space="preserve"> “</w:t>
      </w:r>
      <w:r w:rsidR="005D7C77" w:rsidRPr="00DD7423">
        <w:rPr>
          <w:b/>
          <w:bCs/>
          <w:noProof/>
        </w:rPr>
        <w:t>Data not found</w:t>
      </w:r>
      <w:r w:rsidR="005D7C77">
        <w:rPr>
          <w:noProof/>
        </w:rPr>
        <w:t xml:space="preserve">” </w:t>
      </w:r>
      <w:r w:rsidR="005D7C77" w:rsidRPr="00DD7423">
        <w:rPr>
          <w:b/>
          <w:bCs/>
          <w:noProof/>
        </w:rPr>
        <w:t>message</w:t>
      </w:r>
      <w:r w:rsidR="005D7C77">
        <w:rPr>
          <w:noProof/>
        </w:rPr>
        <w:t xml:space="preserve"> and </w:t>
      </w:r>
      <w:r w:rsidR="005D7C77" w:rsidRPr="003A4CC1">
        <w:rPr>
          <w:b/>
          <w:bCs/>
          <w:noProof/>
        </w:rPr>
        <w:t>redirect back</w:t>
      </w:r>
      <w:r w:rsidR="005D7C77">
        <w:rPr>
          <w:noProof/>
        </w:rPr>
        <w:t xml:space="preserve"> to main menu</w:t>
      </w:r>
      <w:r w:rsidR="00BA3047">
        <w:rPr>
          <w:noProof/>
        </w:rPr>
        <w:t>.</w:t>
      </w:r>
    </w:p>
    <w:p w14:paraId="415C254A" w14:textId="77777777" w:rsidR="003364E0" w:rsidRDefault="003364E0" w:rsidP="003364E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109AB2" wp14:editId="3F26F041">
            <wp:extent cx="5760000" cy="737584"/>
            <wp:effectExtent l="19050" t="19050" r="1270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27" r="9725"/>
                    <a:stretch/>
                  </pic:blipFill>
                  <pic:spPr bwMode="auto">
                    <a:xfrm>
                      <a:off x="0" y="0"/>
                      <a:ext cx="5760000" cy="737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B8B7" w14:textId="35D38189" w:rsidR="003364E0" w:rsidRPr="00106A39" w:rsidRDefault="003364E0" w:rsidP="003364E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Data Not Found Message</w:t>
      </w:r>
    </w:p>
    <w:p w14:paraId="35ACC1FA" w14:textId="03C78AFB" w:rsidR="00106A39" w:rsidRDefault="008A62AE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>Then</w:t>
      </w:r>
      <w:r w:rsidR="00106A39">
        <w:rPr>
          <w:noProof/>
        </w:rPr>
        <w:t xml:space="preserve">, ask user to input </w:t>
      </w:r>
      <w:r w:rsidR="00106A39" w:rsidRPr="00FB006A">
        <w:rPr>
          <w:b/>
          <w:bCs/>
          <w:noProof/>
        </w:rPr>
        <w:t>update</w:t>
      </w:r>
      <w:r w:rsidR="00106A39">
        <w:rPr>
          <w:noProof/>
        </w:rPr>
        <w:t xml:space="preserve"> </w:t>
      </w:r>
      <w:r w:rsidR="00106A39" w:rsidRPr="00FB006A">
        <w:rPr>
          <w:b/>
          <w:bCs/>
          <w:noProof/>
        </w:rPr>
        <w:t>type</w:t>
      </w:r>
      <w:r w:rsidR="00106A39">
        <w:rPr>
          <w:noProof/>
        </w:rPr>
        <w:t xml:space="preserve">. </w:t>
      </w:r>
      <w:r w:rsidR="00106A39" w:rsidRPr="00AD412C">
        <w:rPr>
          <w:noProof/>
        </w:rPr>
        <w:t>Validate</w:t>
      </w:r>
      <w:r w:rsidR="00106A39">
        <w:rPr>
          <w:noProof/>
        </w:rPr>
        <w:t xml:space="preserve"> the inputted type must be </w:t>
      </w:r>
      <w:r w:rsidR="00106A39" w:rsidRPr="00AD412C">
        <w:rPr>
          <w:b/>
          <w:bCs/>
          <w:noProof/>
        </w:rPr>
        <w:t>either</w:t>
      </w:r>
      <w:r w:rsidR="00106A39">
        <w:rPr>
          <w:noProof/>
        </w:rPr>
        <w:t xml:space="preserve"> “</w:t>
      </w:r>
      <w:r w:rsidR="00106A39" w:rsidRPr="00244FE5">
        <w:rPr>
          <w:b/>
          <w:bCs/>
          <w:noProof/>
        </w:rPr>
        <w:t>add</w:t>
      </w:r>
      <w:r w:rsidR="00106A39">
        <w:rPr>
          <w:noProof/>
        </w:rPr>
        <w:t>” or “</w:t>
      </w:r>
      <w:r w:rsidR="00106A39" w:rsidRPr="00244FE5">
        <w:rPr>
          <w:b/>
          <w:bCs/>
          <w:noProof/>
        </w:rPr>
        <w:t>remove</w:t>
      </w:r>
      <w:r w:rsidR="00106A39">
        <w:rPr>
          <w:noProof/>
        </w:rPr>
        <w:t>” (</w:t>
      </w:r>
      <w:r w:rsidR="00106A39" w:rsidRPr="00106A39">
        <w:rPr>
          <w:b/>
          <w:bCs/>
          <w:noProof/>
        </w:rPr>
        <w:t>case insensitive</w:t>
      </w:r>
      <w:r w:rsidR="00106A39">
        <w:rPr>
          <w:noProof/>
        </w:rPr>
        <w:t>)</w:t>
      </w:r>
      <w:r w:rsidR="00BA3047">
        <w:rPr>
          <w:noProof/>
        </w:rPr>
        <w:t>.</w:t>
      </w:r>
    </w:p>
    <w:p w14:paraId="620733B7" w14:textId="192B664D" w:rsidR="008A62AE" w:rsidRPr="00E22655" w:rsidRDefault="008A62AE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noProof/>
        </w:rPr>
        <w:t xml:space="preserve">After that, ask user to input the </w:t>
      </w:r>
      <w:r w:rsidRPr="00FB006A">
        <w:rPr>
          <w:b/>
          <w:bCs/>
          <w:noProof/>
        </w:rPr>
        <w:t>quantity</w:t>
      </w:r>
      <w:r>
        <w:rPr>
          <w:noProof/>
        </w:rPr>
        <w:t xml:space="preserve"> to </w:t>
      </w:r>
      <w:r w:rsidRPr="00AD412C">
        <w:rPr>
          <w:noProof/>
        </w:rPr>
        <w:t>add or remove</w:t>
      </w:r>
      <w:r w:rsidRPr="008A62AE">
        <w:rPr>
          <w:noProof/>
        </w:rPr>
        <w:t>.</w:t>
      </w:r>
      <w:r>
        <w:rPr>
          <w:noProof/>
        </w:rPr>
        <w:t xml:space="preserve"> If user </w:t>
      </w:r>
      <w:r w:rsidRPr="00AD412C">
        <w:rPr>
          <w:b/>
          <w:bCs/>
          <w:noProof/>
        </w:rPr>
        <w:t>choose</w:t>
      </w:r>
      <w:r w:rsidR="00005CF2" w:rsidRPr="00AD412C">
        <w:rPr>
          <w:b/>
          <w:bCs/>
          <w:noProof/>
        </w:rPr>
        <w:t>s</w:t>
      </w:r>
      <w:r>
        <w:rPr>
          <w:noProof/>
        </w:rPr>
        <w:t xml:space="preserve"> </w:t>
      </w:r>
      <w:r w:rsidRPr="008A62AE">
        <w:rPr>
          <w:noProof/>
        </w:rPr>
        <w:t>“</w:t>
      </w:r>
      <w:r w:rsidRPr="008A62AE">
        <w:rPr>
          <w:b/>
          <w:bCs/>
          <w:noProof/>
        </w:rPr>
        <w:t>remove</w:t>
      </w:r>
      <w:r>
        <w:rPr>
          <w:noProof/>
        </w:rPr>
        <w:t xml:space="preserve">”, </w:t>
      </w:r>
      <w:r w:rsidRPr="00AD412C">
        <w:rPr>
          <w:noProof/>
        </w:rPr>
        <w:t>validate</w:t>
      </w:r>
      <w:r>
        <w:rPr>
          <w:noProof/>
        </w:rPr>
        <w:t xml:space="preserve"> the inputted quantity must be </w:t>
      </w:r>
      <w:r w:rsidRPr="00AD412C">
        <w:rPr>
          <w:b/>
          <w:bCs/>
          <w:noProof/>
        </w:rPr>
        <w:t>between</w:t>
      </w:r>
      <w:r>
        <w:rPr>
          <w:noProof/>
        </w:rPr>
        <w:t xml:space="preserve"> </w:t>
      </w:r>
      <w:r w:rsidRPr="008A62AE">
        <w:rPr>
          <w:b/>
          <w:bCs/>
          <w:noProof/>
        </w:rPr>
        <w:t>1 and</w:t>
      </w:r>
      <w:r>
        <w:rPr>
          <w:noProof/>
        </w:rPr>
        <w:t xml:space="preserve"> </w:t>
      </w:r>
      <w:r w:rsidRPr="008A62AE">
        <w:rPr>
          <w:b/>
          <w:bCs/>
          <w:noProof/>
        </w:rPr>
        <w:t>current stock</w:t>
      </w:r>
      <w:r w:rsidR="00C342E9" w:rsidRPr="00C342E9">
        <w:rPr>
          <w:noProof/>
        </w:rPr>
        <w:t>.</w:t>
      </w:r>
      <w:r w:rsidR="00C342E9">
        <w:rPr>
          <w:noProof/>
        </w:rPr>
        <w:t xml:space="preserve"> If user </w:t>
      </w:r>
      <w:r w:rsidR="00C342E9" w:rsidRPr="00AD412C">
        <w:rPr>
          <w:b/>
          <w:bCs/>
          <w:noProof/>
        </w:rPr>
        <w:t>choose</w:t>
      </w:r>
      <w:r w:rsidR="008324C3" w:rsidRPr="00AD412C">
        <w:rPr>
          <w:b/>
          <w:bCs/>
          <w:noProof/>
        </w:rPr>
        <w:t>s</w:t>
      </w:r>
      <w:r w:rsidR="00C342E9">
        <w:rPr>
          <w:noProof/>
        </w:rPr>
        <w:t xml:space="preserve"> “</w:t>
      </w:r>
      <w:r w:rsidR="00C342E9" w:rsidRPr="00C342E9">
        <w:rPr>
          <w:b/>
          <w:bCs/>
          <w:noProof/>
        </w:rPr>
        <w:t>add</w:t>
      </w:r>
      <w:r w:rsidR="00C342E9" w:rsidRPr="00C342E9">
        <w:rPr>
          <w:noProof/>
        </w:rPr>
        <w:t>”</w:t>
      </w:r>
      <w:r w:rsidR="00C342E9">
        <w:rPr>
          <w:noProof/>
        </w:rPr>
        <w:t xml:space="preserve"> </w:t>
      </w:r>
      <w:r w:rsidR="00C342E9" w:rsidRPr="00AD412C">
        <w:rPr>
          <w:noProof/>
        </w:rPr>
        <w:t>validate</w:t>
      </w:r>
      <w:r w:rsidR="00C342E9">
        <w:rPr>
          <w:noProof/>
        </w:rPr>
        <w:t xml:space="preserve"> the inputted quantity must be </w:t>
      </w:r>
      <w:r w:rsidR="00C342E9" w:rsidRPr="00C342E9">
        <w:rPr>
          <w:b/>
          <w:bCs/>
          <w:noProof/>
        </w:rPr>
        <w:t>at least 1</w:t>
      </w:r>
      <w:r w:rsidR="00BA3047">
        <w:rPr>
          <w:noProof/>
        </w:rPr>
        <w:t>.</w:t>
      </w:r>
    </w:p>
    <w:p w14:paraId="0AB6BED8" w14:textId="724D189A" w:rsidR="00E22655" w:rsidRPr="001F16BA" w:rsidRDefault="00E22655" w:rsidP="00AD412C">
      <w:pPr>
        <w:pStyle w:val="ListParagraph"/>
        <w:numPr>
          <w:ilvl w:val="0"/>
          <w:numId w:val="37"/>
        </w:numPr>
        <w:spacing w:line="360" w:lineRule="auto"/>
        <w:ind w:left="851" w:hanging="425"/>
        <w:jc w:val="both"/>
        <w:rPr>
          <w:noProof/>
        </w:rPr>
      </w:pPr>
      <w:r>
        <w:rPr>
          <w:b/>
          <w:bCs/>
          <w:noProof/>
        </w:rPr>
        <w:t xml:space="preserve">Remove </w:t>
      </w:r>
      <w:r w:rsidRPr="00E22655">
        <w:rPr>
          <w:noProof/>
        </w:rPr>
        <w:t>or</w:t>
      </w:r>
      <w:r>
        <w:rPr>
          <w:b/>
          <w:bCs/>
          <w:noProof/>
        </w:rPr>
        <w:t xml:space="preserve"> add </w:t>
      </w:r>
      <w:r w:rsidRPr="00E22655">
        <w:rPr>
          <w:noProof/>
        </w:rPr>
        <w:t xml:space="preserve">the current stock </w:t>
      </w:r>
      <w:r>
        <w:rPr>
          <w:noProof/>
        </w:rPr>
        <w:t xml:space="preserve">with the inputted </w:t>
      </w:r>
      <w:r w:rsidRPr="00AD412C">
        <w:rPr>
          <w:b/>
          <w:bCs/>
          <w:noProof/>
        </w:rPr>
        <w:t>quantity</w:t>
      </w:r>
      <w:r>
        <w:rPr>
          <w:noProof/>
        </w:rPr>
        <w:t xml:space="preserve">. If user </w:t>
      </w:r>
      <w:r w:rsidRPr="00E22655">
        <w:rPr>
          <w:b/>
          <w:bCs/>
          <w:noProof/>
        </w:rPr>
        <w:t>remove all the remaining stock</w:t>
      </w:r>
      <w:r>
        <w:rPr>
          <w:noProof/>
        </w:rPr>
        <w:t xml:space="preserve">, then </w:t>
      </w:r>
      <w:r w:rsidRPr="00AD412C">
        <w:rPr>
          <w:b/>
          <w:bCs/>
          <w:noProof/>
        </w:rPr>
        <w:t>delete the data</w:t>
      </w:r>
      <w:r>
        <w:rPr>
          <w:noProof/>
        </w:rPr>
        <w:t xml:space="preserve"> from </w:t>
      </w:r>
      <w:r w:rsidRPr="00E22655">
        <w:rPr>
          <w:b/>
          <w:bCs/>
          <w:noProof/>
        </w:rPr>
        <w:t>AVL Tree</w:t>
      </w:r>
      <w:r w:rsidR="00BA3047">
        <w:rPr>
          <w:noProof/>
        </w:rPr>
        <w:t>.</w:t>
      </w:r>
    </w:p>
    <w:p w14:paraId="6D93CAC0" w14:textId="77777777" w:rsidR="003364E0" w:rsidRDefault="003364E0" w:rsidP="003364E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70C84F" wp14:editId="514D720C">
            <wp:extent cx="5760000" cy="1584032"/>
            <wp:effectExtent l="19050" t="19050" r="1270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940" r="9553"/>
                    <a:stretch/>
                  </pic:blipFill>
                  <pic:spPr bwMode="auto">
                    <a:xfrm>
                      <a:off x="0" y="0"/>
                      <a:ext cx="5760000" cy="1584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4E05" w14:textId="0C890FC4" w:rsidR="001F16BA" w:rsidRPr="00551D15" w:rsidRDefault="003364E0" w:rsidP="003364E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Data Removed Due </w:t>
      </w:r>
      <w:proofErr w:type="gramStart"/>
      <w:r>
        <w:t>To</w:t>
      </w:r>
      <w:proofErr w:type="gramEnd"/>
      <w:r>
        <w:t xml:space="preserve"> Out Of Stock</w:t>
      </w:r>
    </w:p>
    <w:p w14:paraId="084F5851" w14:textId="31004468" w:rsidR="00AD24C6" w:rsidRDefault="003A70BA" w:rsidP="00BA3047">
      <w:pPr>
        <w:pStyle w:val="ListParagraph"/>
        <w:numPr>
          <w:ilvl w:val="0"/>
          <w:numId w:val="35"/>
        </w:numPr>
        <w:spacing w:line="360" w:lineRule="auto"/>
        <w:ind w:left="426" w:hanging="426"/>
        <w:jc w:val="both"/>
        <w:rPr>
          <w:noProof/>
        </w:rPr>
      </w:pPr>
      <w:r>
        <w:rPr>
          <w:noProof/>
        </w:rPr>
        <w:t xml:space="preserve">If user chooses </w:t>
      </w:r>
      <w:r w:rsidRPr="009E6DF9">
        <w:rPr>
          <w:b/>
          <w:bCs/>
          <w:noProof/>
        </w:rPr>
        <w:t>Exit</w:t>
      </w:r>
      <w:r>
        <w:rPr>
          <w:noProof/>
        </w:rPr>
        <w:t xml:space="preserve"> (</w:t>
      </w:r>
      <w:r>
        <w:rPr>
          <w:b/>
          <w:bCs/>
          <w:noProof/>
        </w:rPr>
        <w:t>Menu 4</w:t>
      </w:r>
      <w:r w:rsidRPr="003A70BA">
        <w:rPr>
          <w:noProof/>
        </w:rPr>
        <w:t>)</w:t>
      </w:r>
      <w:r>
        <w:rPr>
          <w:noProof/>
        </w:rPr>
        <w:t xml:space="preserve">, </w:t>
      </w:r>
      <w:r w:rsidR="00AD24C6" w:rsidRPr="00AD412C">
        <w:rPr>
          <w:b/>
          <w:bCs/>
          <w:noProof/>
        </w:rPr>
        <w:t>terminate</w:t>
      </w:r>
      <w:r w:rsidR="00AD24C6">
        <w:rPr>
          <w:noProof/>
        </w:rPr>
        <w:t xml:space="preserve"> the program</w:t>
      </w:r>
      <w:r w:rsidR="00BA3047">
        <w:rPr>
          <w:noProof/>
        </w:rPr>
        <w:t>.</w:t>
      </w:r>
    </w:p>
    <w:p w14:paraId="63AC6F9C" w14:textId="77777777" w:rsidR="001F522E" w:rsidRDefault="001F522E" w:rsidP="00840D5F">
      <w:pPr>
        <w:spacing w:line="360" w:lineRule="auto"/>
        <w:rPr>
          <w:noProof/>
        </w:rPr>
      </w:pPr>
    </w:p>
    <w:p w14:paraId="3228EFB1" w14:textId="41E5ACC7" w:rsidR="00551868" w:rsidRPr="00A156C9" w:rsidRDefault="00A156C9" w:rsidP="00A156C9">
      <w:pPr>
        <w:ind w:left="20"/>
        <w:jc w:val="center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</w:t>
      </w:r>
      <w:proofErr w:type="gramStart"/>
      <w:r>
        <w:rPr>
          <w:b/>
        </w:rPr>
        <w:t>program</w:t>
      </w:r>
      <w:proofErr w:type="gramEnd"/>
    </w:p>
    <w:sectPr w:rsidR="00551868" w:rsidRPr="00A156C9" w:rsidSect="00DF217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3318" w14:textId="77777777" w:rsidR="00184274" w:rsidRDefault="00184274">
      <w:r>
        <w:separator/>
      </w:r>
    </w:p>
  </w:endnote>
  <w:endnote w:type="continuationSeparator" w:id="0">
    <w:p w14:paraId="4C1B5350" w14:textId="77777777" w:rsidR="00184274" w:rsidRDefault="0018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BA07" w14:textId="77777777" w:rsidR="003421B1" w:rsidRDefault="00342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6625" w14:textId="77777777" w:rsidR="005B66A9" w:rsidRDefault="0042107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9A944" wp14:editId="451F7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01515A09" w14:textId="77777777" w:rsidR="005B66A9" w:rsidRPr="00127F6B" w:rsidRDefault="0042107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</w:t>
        </w:r>
        <w:proofErr w:type="spellStart"/>
        <w:r w:rsidRPr="00127F6B">
          <w:rPr>
            <w:sz w:val="22"/>
            <w:szCs w:val="22"/>
            <w:lang w:val="id-ID"/>
          </w:rPr>
          <w:t>of</w:t>
        </w:r>
        <w:proofErr w:type="spellEnd"/>
        <w:r w:rsidRPr="00127F6B">
          <w:rPr>
            <w:sz w:val="22"/>
            <w:szCs w:val="22"/>
            <w:lang w:val="id-ID"/>
          </w:rPr>
          <w:t xml:space="preserve">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28F7AE6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6957" w14:textId="77777777" w:rsidR="005B66A9" w:rsidRDefault="0042107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2173A" wp14:editId="36B1F4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9EE224C" w14:textId="77777777" w:rsidR="005B66A9" w:rsidRPr="005F794B" w:rsidRDefault="0042107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FA68278" w14:textId="77777777" w:rsidR="005B66A9" w:rsidRPr="005F794B" w:rsidRDefault="0042107F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E80CA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7AF4" w14:textId="77777777" w:rsidR="00184274" w:rsidRDefault="00184274">
      <w:r>
        <w:separator/>
      </w:r>
    </w:p>
  </w:footnote>
  <w:footnote w:type="continuationSeparator" w:id="0">
    <w:p w14:paraId="2F0A3210" w14:textId="77777777" w:rsidR="00184274" w:rsidRDefault="0018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13CA" w14:textId="77777777" w:rsidR="003421B1" w:rsidRDefault="00342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BF5C41" w14:paraId="5D9650F2" w14:textId="77777777" w:rsidTr="005D0782">
      <w:tc>
        <w:tcPr>
          <w:tcW w:w="5220" w:type="dxa"/>
        </w:tcPr>
        <w:p w14:paraId="66F04003" w14:textId="33A541FD" w:rsidR="005D0782" w:rsidRPr="006A051D" w:rsidRDefault="00AA5E0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</w:t>
          </w:r>
          <w:r w:rsidR="00983241">
            <w:rPr>
              <w:b/>
              <w:sz w:val="20"/>
            </w:rPr>
            <w:t>0</w:t>
          </w:r>
          <w:r>
            <w:rPr>
              <w:b/>
              <w:sz w:val="20"/>
            </w:rPr>
            <w:t>2</w:t>
          </w:r>
          <w:r w:rsidR="00983241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29D4A3A2" w14:textId="77777777" w:rsidR="005D0782" w:rsidRDefault="0042107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AC3E9C" w14:textId="77777777" w:rsidR="005B66A9" w:rsidRDefault="0042107F" w:rsidP="005D0782">
    <w:pPr>
      <w:pStyle w:val="Header"/>
      <w:tabs>
        <w:tab w:val="clear" w:pos="9360"/>
      </w:tabs>
    </w:pPr>
    <w:r>
      <w:tab/>
    </w:r>
  </w:p>
  <w:p w14:paraId="6CEAD9AF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332E" w14:textId="77777777" w:rsidR="005B66A9" w:rsidRDefault="0042107F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1C10D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8EA9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120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CA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3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6B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9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10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550"/>
    <w:multiLevelType w:val="hybridMultilevel"/>
    <w:tmpl w:val="4DD2E648"/>
    <w:lvl w:ilvl="0" w:tplc="7F6235D2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E16"/>
    <w:multiLevelType w:val="hybridMultilevel"/>
    <w:tmpl w:val="CE760A1C"/>
    <w:lvl w:ilvl="0" w:tplc="6C94E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7571A"/>
    <w:multiLevelType w:val="hybridMultilevel"/>
    <w:tmpl w:val="92928E32"/>
    <w:lvl w:ilvl="0" w:tplc="30826E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C22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201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EEBE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C8B4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1821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417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A5A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60D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470CB"/>
    <w:multiLevelType w:val="hybridMultilevel"/>
    <w:tmpl w:val="E1FC2304"/>
    <w:lvl w:ilvl="0" w:tplc="2A9E5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902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F2F5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A851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225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6EA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6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A70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32E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2D6AC7"/>
    <w:multiLevelType w:val="hybridMultilevel"/>
    <w:tmpl w:val="699CFFF4"/>
    <w:lvl w:ilvl="0" w:tplc="A08486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7D8EC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167A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C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09C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4068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6A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AA7B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70BD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5A426B"/>
    <w:multiLevelType w:val="hybridMultilevel"/>
    <w:tmpl w:val="D6FAAC7E"/>
    <w:lvl w:ilvl="0" w:tplc="267E1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506D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A51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C064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4AC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04C5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68A4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AAC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3AC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9615EB"/>
    <w:multiLevelType w:val="hybridMultilevel"/>
    <w:tmpl w:val="13E0D000"/>
    <w:lvl w:ilvl="0" w:tplc="C2A85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F1C63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1EC8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3403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F4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F21B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169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20DC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5EA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11DEF"/>
    <w:multiLevelType w:val="hybridMultilevel"/>
    <w:tmpl w:val="835E2D1A"/>
    <w:lvl w:ilvl="0" w:tplc="BB68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23B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F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C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42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C86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3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E66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040CF"/>
    <w:multiLevelType w:val="hybridMultilevel"/>
    <w:tmpl w:val="21AC0A1A"/>
    <w:lvl w:ilvl="0" w:tplc="C9DEBCF8">
      <w:start w:val="1"/>
      <w:numFmt w:val="decimal"/>
      <w:lvlText w:val="%1."/>
      <w:lvlJc w:val="left"/>
      <w:pPr>
        <w:ind w:left="1080" w:hanging="360"/>
      </w:pPr>
    </w:lvl>
    <w:lvl w:ilvl="1" w:tplc="18A4C6A4" w:tentative="1">
      <w:start w:val="1"/>
      <w:numFmt w:val="lowerLetter"/>
      <w:lvlText w:val="%2."/>
      <w:lvlJc w:val="left"/>
      <w:pPr>
        <w:ind w:left="1800" w:hanging="360"/>
      </w:pPr>
    </w:lvl>
    <w:lvl w:ilvl="2" w:tplc="19261E3E" w:tentative="1">
      <w:start w:val="1"/>
      <w:numFmt w:val="lowerRoman"/>
      <w:lvlText w:val="%3."/>
      <w:lvlJc w:val="right"/>
      <w:pPr>
        <w:ind w:left="2520" w:hanging="180"/>
      </w:pPr>
    </w:lvl>
    <w:lvl w:ilvl="3" w:tplc="A7784C7A" w:tentative="1">
      <w:start w:val="1"/>
      <w:numFmt w:val="decimal"/>
      <w:lvlText w:val="%4."/>
      <w:lvlJc w:val="left"/>
      <w:pPr>
        <w:ind w:left="3240" w:hanging="360"/>
      </w:pPr>
    </w:lvl>
    <w:lvl w:ilvl="4" w:tplc="4776F796" w:tentative="1">
      <w:start w:val="1"/>
      <w:numFmt w:val="lowerLetter"/>
      <w:lvlText w:val="%5."/>
      <w:lvlJc w:val="left"/>
      <w:pPr>
        <w:ind w:left="3960" w:hanging="360"/>
      </w:pPr>
    </w:lvl>
    <w:lvl w:ilvl="5" w:tplc="E94EE852" w:tentative="1">
      <w:start w:val="1"/>
      <w:numFmt w:val="lowerRoman"/>
      <w:lvlText w:val="%6."/>
      <w:lvlJc w:val="right"/>
      <w:pPr>
        <w:ind w:left="4680" w:hanging="180"/>
      </w:pPr>
    </w:lvl>
    <w:lvl w:ilvl="6" w:tplc="2A52D82E" w:tentative="1">
      <w:start w:val="1"/>
      <w:numFmt w:val="decimal"/>
      <w:lvlText w:val="%7."/>
      <w:lvlJc w:val="left"/>
      <w:pPr>
        <w:ind w:left="5400" w:hanging="360"/>
      </w:pPr>
    </w:lvl>
    <w:lvl w:ilvl="7" w:tplc="E31A1C06" w:tentative="1">
      <w:start w:val="1"/>
      <w:numFmt w:val="lowerLetter"/>
      <w:lvlText w:val="%8."/>
      <w:lvlJc w:val="left"/>
      <w:pPr>
        <w:ind w:left="6120" w:hanging="360"/>
      </w:pPr>
    </w:lvl>
    <w:lvl w:ilvl="8" w:tplc="627800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96959"/>
    <w:multiLevelType w:val="hybridMultilevel"/>
    <w:tmpl w:val="92E0295E"/>
    <w:lvl w:ilvl="0" w:tplc="AE98B1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CBE7B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8046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B2F1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C20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987E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1AE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5894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B21B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245DEC"/>
    <w:multiLevelType w:val="hybridMultilevel"/>
    <w:tmpl w:val="F808FD08"/>
    <w:lvl w:ilvl="0" w:tplc="7F6235D2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035F1"/>
    <w:multiLevelType w:val="hybridMultilevel"/>
    <w:tmpl w:val="8A5A3432"/>
    <w:lvl w:ilvl="0" w:tplc="B4B28D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1E8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A2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A9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D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E9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AD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7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48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F74ED2"/>
    <w:multiLevelType w:val="hybridMultilevel"/>
    <w:tmpl w:val="3A9E1A5C"/>
    <w:lvl w:ilvl="0" w:tplc="CFDA911A">
      <w:start w:val="1"/>
      <w:numFmt w:val="decimal"/>
      <w:lvlText w:val="%1."/>
      <w:lvlJc w:val="left"/>
      <w:pPr>
        <w:ind w:left="720" w:hanging="360"/>
      </w:pPr>
    </w:lvl>
    <w:lvl w:ilvl="1" w:tplc="206C176E" w:tentative="1">
      <w:start w:val="1"/>
      <w:numFmt w:val="lowerLetter"/>
      <w:lvlText w:val="%2."/>
      <w:lvlJc w:val="left"/>
      <w:pPr>
        <w:ind w:left="1440" w:hanging="360"/>
      </w:pPr>
    </w:lvl>
    <w:lvl w:ilvl="2" w:tplc="4390764E" w:tentative="1">
      <w:start w:val="1"/>
      <w:numFmt w:val="lowerRoman"/>
      <w:lvlText w:val="%3."/>
      <w:lvlJc w:val="right"/>
      <w:pPr>
        <w:ind w:left="2160" w:hanging="180"/>
      </w:pPr>
    </w:lvl>
    <w:lvl w:ilvl="3" w:tplc="30988B36" w:tentative="1">
      <w:start w:val="1"/>
      <w:numFmt w:val="decimal"/>
      <w:lvlText w:val="%4."/>
      <w:lvlJc w:val="left"/>
      <w:pPr>
        <w:ind w:left="2880" w:hanging="360"/>
      </w:pPr>
    </w:lvl>
    <w:lvl w:ilvl="4" w:tplc="2D7AF658" w:tentative="1">
      <w:start w:val="1"/>
      <w:numFmt w:val="lowerLetter"/>
      <w:lvlText w:val="%5."/>
      <w:lvlJc w:val="left"/>
      <w:pPr>
        <w:ind w:left="3600" w:hanging="360"/>
      </w:pPr>
    </w:lvl>
    <w:lvl w:ilvl="5" w:tplc="214CB57C" w:tentative="1">
      <w:start w:val="1"/>
      <w:numFmt w:val="lowerRoman"/>
      <w:lvlText w:val="%6."/>
      <w:lvlJc w:val="right"/>
      <w:pPr>
        <w:ind w:left="4320" w:hanging="180"/>
      </w:pPr>
    </w:lvl>
    <w:lvl w:ilvl="6" w:tplc="E1F868E4" w:tentative="1">
      <w:start w:val="1"/>
      <w:numFmt w:val="decimal"/>
      <w:lvlText w:val="%7."/>
      <w:lvlJc w:val="left"/>
      <w:pPr>
        <w:ind w:left="5040" w:hanging="360"/>
      </w:pPr>
    </w:lvl>
    <w:lvl w:ilvl="7" w:tplc="4D7CE0B2" w:tentative="1">
      <w:start w:val="1"/>
      <w:numFmt w:val="lowerLetter"/>
      <w:lvlText w:val="%8."/>
      <w:lvlJc w:val="left"/>
      <w:pPr>
        <w:ind w:left="5760" w:hanging="360"/>
      </w:pPr>
    </w:lvl>
    <w:lvl w:ilvl="8" w:tplc="A59CF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B554E"/>
    <w:multiLevelType w:val="hybridMultilevel"/>
    <w:tmpl w:val="BBA08494"/>
    <w:lvl w:ilvl="0" w:tplc="B5B09D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AAC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8D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4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0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9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EE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13E51"/>
    <w:multiLevelType w:val="hybridMultilevel"/>
    <w:tmpl w:val="DF64A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237981"/>
    <w:multiLevelType w:val="hybridMultilevel"/>
    <w:tmpl w:val="B28C28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4B7031"/>
    <w:multiLevelType w:val="hybridMultilevel"/>
    <w:tmpl w:val="BD78564C"/>
    <w:lvl w:ilvl="0" w:tplc="95F20E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46431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FEEA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8B3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5AC5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D8B4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2801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9088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2617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BA5980"/>
    <w:multiLevelType w:val="hybridMultilevel"/>
    <w:tmpl w:val="A1083D9E"/>
    <w:lvl w:ilvl="0" w:tplc="775A3F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A1014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3E00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0413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6CE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9C9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68CD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589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B200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B13409"/>
    <w:multiLevelType w:val="hybridMultilevel"/>
    <w:tmpl w:val="171CF3AC"/>
    <w:lvl w:ilvl="0" w:tplc="3746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E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A4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2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D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2E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68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F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4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8521D"/>
    <w:multiLevelType w:val="hybridMultilevel"/>
    <w:tmpl w:val="482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7C86BC1"/>
    <w:multiLevelType w:val="hybridMultilevel"/>
    <w:tmpl w:val="1E62E2FE"/>
    <w:lvl w:ilvl="0" w:tplc="566A97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67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8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3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526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ED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C6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74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A42A95"/>
    <w:multiLevelType w:val="hybridMultilevel"/>
    <w:tmpl w:val="8870BD8C"/>
    <w:lvl w:ilvl="0" w:tplc="69B0EB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6062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7023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08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BCB5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E2F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4053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CECC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0AEE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5773"/>
    <w:multiLevelType w:val="hybridMultilevel"/>
    <w:tmpl w:val="1E669394"/>
    <w:lvl w:ilvl="0" w:tplc="A3C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8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09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0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8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A5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0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C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0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14677"/>
    <w:multiLevelType w:val="hybridMultilevel"/>
    <w:tmpl w:val="FD449F04"/>
    <w:lvl w:ilvl="0" w:tplc="72B895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2454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D8C0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2C7E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36F2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86D6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AF6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7E3CE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843B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9659B1"/>
    <w:multiLevelType w:val="hybridMultilevel"/>
    <w:tmpl w:val="34E46AAA"/>
    <w:lvl w:ilvl="0" w:tplc="5EE62E6E">
      <w:start w:val="1"/>
      <w:numFmt w:val="decimal"/>
      <w:lvlText w:val="%1."/>
      <w:lvlJc w:val="left"/>
      <w:pPr>
        <w:ind w:left="720" w:hanging="360"/>
      </w:pPr>
    </w:lvl>
    <w:lvl w:ilvl="1" w:tplc="9242634A" w:tentative="1">
      <w:start w:val="1"/>
      <w:numFmt w:val="lowerLetter"/>
      <w:lvlText w:val="%2."/>
      <w:lvlJc w:val="left"/>
      <w:pPr>
        <w:ind w:left="1440" w:hanging="360"/>
      </w:pPr>
    </w:lvl>
    <w:lvl w:ilvl="2" w:tplc="A134B694" w:tentative="1">
      <w:start w:val="1"/>
      <w:numFmt w:val="lowerRoman"/>
      <w:lvlText w:val="%3."/>
      <w:lvlJc w:val="right"/>
      <w:pPr>
        <w:ind w:left="2160" w:hanging="180"/>
      </w:pPr>
    </w:lvl>
    <w:lvl w:ilvl="3" w:tplc="FF947254" w:tentative="1">
      <w:start w:val="1"/>
      <w:numFmt w:val="decimal"/>
      <w:lvlText w:val="%4."/>
      <w:lvlJc w:val="left"/>
      <w:pPr>
        <w:ind w:left="2880" w:hanging="360"/>
      </w:pPr>
    </w:lvl>
    <w:lvl w:ilvl="4" w:tplc="7646D3EE" w:tentative="1">
      <w:start w:val="1"/>
      <w:numFmt w:val="lowerLetter"/>
      <w:lvlText w:val="%5."/>
      <w:lvlJc w:val="left"/>
      <w:pPr>
        <w:ind w:left="3600" w:hanging="360"/>
      </w:pPr>
    </w:lvl>
    <w:lvl w:ilvl="5" w:tplc="D1264F84" w:tentative="1">
      <w:start w:val="1"/>
      <w:numFmt w:val="lowerRoman"/>
      <w:lvlText w:val="%6."/>
      <w:lvlJc w:val="right"/>
      <w:pPr>
        <w:ind w:left="4320" w:hanging="180"/>
      </w:pPr>
    </w:lvl>
    <w:lvl w:ilvl="6" w:tplc="E71EFFFA" w:tentative="1">
      <w:start w:val="1"/>
      <w:numFmt w:val="decimal"/>
      <w:lvlText w:val="%7."/>
      <w:lvlJc w:val="left"/>
      <w:pPr>
        <w:ind w:left="5040" w:hanging="360"/>
      </w:pPr>
    </w:lvl>
    <w:lvl w:ilvl="7" w:tplc="B4E40736" w:tentative="1">
      <w:start w:val="1"/>
      <w:numFmt w:val="lowerLetter"/>
      <w:lvlText w:val="%8."/>
      <w:lvlJc w:val="left"/>
      <w:pPr>
        <w:ind w:left="5760" w:hanging="360"/>
      </w:pPr>
    </w:lvl>
    <w:lvl w:ilvl="8" w:tplc="1A965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31BD5"/>
    <w:multiLevelType w:val="hybridMultilevel"/>
    <w:tmpl w:val="A7447188"/>
    <w:lvl w:ilvl="0" w:tplc="1FCE9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9AF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9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A8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8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42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E0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4B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E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2850"/>
    <w:multiLevelType w:val="hybridMultilevel"/>
    <w:tmpl w:val="E3D402EE"/>
    <w:lvl w:ilvl="0" w:tplc="0B82D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4F7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8B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D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8F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88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6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A4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91167"/>
    <w:multiLevelType w:val="hybridMultilevel"/>
    <w:tmpl w:val="9FCE23BC"/>
    <w:lvl w:ilvl="0" w:tplc="C1600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72DF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6E70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4A43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B8CA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0278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40A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E4E3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E02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C72ED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C8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7E2AF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828C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E6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F2E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E7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CD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B41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DAC07698"/>
    <w:lvl w:ilvl="0" w:tplc="DE564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9C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A2B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269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C0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649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60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AF4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0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25406"/>
    <w:multiLevelType w:val="hybridMultilevel"/>
    <w:tmpl w:val="5EC4007A"/>
    <w:lvl w:ilvl="0" w:tplc="ACB66B5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0" w15:restartNumberingAfterBreak="0">
    <w:nsid w:val="7DA73E29"/>
    <w:multiLevelType w:val="hybridMultilevel"/>
    <w:tmpl w:val="C9DA69A6"/>
    <w:lvl w:ilvl="0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41" w15:restartNumberingAfterBreak="0">
    <w:nsid w:val="7E3E6E79"/>
    <w:multiLevelType w:val="hybridMultilevel"/>
    <w:tmpl w:val="9822DF22"/>
    <w:lvl w:ilvl="0" w:tplc="4E0A5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0AF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C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EE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2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E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20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55377">
    <w:abstractNumId w:val="2"/>
  </w:num>
  <w:num w:numId="2" w16cid:durableId="188376064">
    <w:abstractNumId w:val="15"/>
  </w:num>
  <w:num w:numId="3" w16cid:durableId="832329826">
    <w:abstractNumId w:val="29"/>
  </w:num>
  <w:num w:numId="4" w16cid:durableId="600798810">
    <w:abstractNumId w:val="16"/>
  </w:num>
  <w:num w:numId="5" w16cid:durableId="949319056">
    <w:abstractNumId w:val="35"/>
  </w:num>
  <w:num w:numId="6" w16cid:durableId="862086904">
    <w:abstractNumId w:val="28"/>
  </w:num>
  <w:num w:numId="7" w16cid:durableId="191647084">
    <w:abstractNumId w:val="37"/>
  </w:num>
  <w:num w:numId="8" w16cid:durableId="806555788">
    <w:abstractNumId w:val="0"/>
  </w:num>
  <w:num w:numId="9" w16cid:durableId="848564749">
    <w:abstractNumId w:val="10"/>
  </w:num>
  <w:num w:numId="10" w16cid:durableId="36734098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84686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934894">
    <w:abstractNumId w:val="25"/>
  </w:num>
  <w:num w:numId="13" w16cid:durableId="672339791">
    <w:abstractNumId w:val="12"/>
  </w:num>
  <w:num w:numId="14" w16cid:durableId="433789187">
    <w:abstractNumId w:val="31"/>
  </w:num>
  <w:num w:numId="15" w16cid:durableId="1260142489">
    <w:abstractNumId w:val="13"/>
  </w:num>
  <w:num w:numId="16" w16cid:durableId="1970092076">
    <w:abstractNumId w:val="7"/>
  </w:num>
  <w:num w:numId="17" w16cid:durableId="479806449">
    <w:abstractNumId w:val="30"/>
  </w:num>
  <w:num w:numId="18" w16cid:durableId="614867353">
    <w:abstractNumId w:val="9"/>
  </w:num>
  <w:num w:numId="19" w16cid:durableId="1151485731">
    <w:abstractNumId w:val="27"/>
  </w:num>
  <w:num w:numId="20" w16cid:durableId="144905700">
    <w:abstractNumId w:val="18"/>
  </w:num>
  <w:num w:numId="21" w16cid:durableId="463432764">
    <w:abstractNumId w:val="6"/>
  </w:num>
  <w:num w:numId="22" w16cid:durableId="2122920259">
    <w:abstractNumId w:val="5"/>
  </w:num>
  <w:num w:numId="23" w16cid:durableId="1225019638">
    <w:abstractNumId w:val="20"/>
  </w:num>
  <w:num w:numId="24" w16cid:durableId="1410343833">
    <w:abstractNumId w:val="19"/>
  </w:num>
  <w:num w:numId="25" w16cid:durableId="1011833355">
    <w:abstractNumId w:val="34"/>
  </w:num>
  <w:num w:numId="26" w16cid:durableId="1129056398">
    <w:abstractNumId w:val="17"/>
  </w:num>
  <w:num w:numId="27" w16cid:durableId="1405950351">
    <w:abstractNumId w:val="36"/>
  </w:num>
  <w:num w:numId="28" w16cid:durableId="883366559">
    <w:abstractNumId w:val="33"/>
  </w:num>
  <w:num w:numId="29" w16cid:durableId="1193491330">
    <w:abstractNumId w:val="8"/>
  </w:num>
  <w:num w:numId="30" w16cid:durableId="783842243">
    <w:abstractNumId w:val="32"/>
  </w:num>
  <w:num w:numId="31" w16cid:durableId="84159802">
    <w:abstractNumId w:val="41"/>
  </w:num>
  <w:num w:numId="32" w16cid:durableId="1129786411">
    <w:abstractNumId w:val="23"/>
  </w:num>
  <w:num w:numId="33" w16cid:durableId="24410365">
    <w:abstractNumId w:val="24"/>
  </w:num>
  <w:num w:numId="34" w16cid:durableId="350841405">
    <w:abstractNumId w:val="4"/>
  </w:num>
  <w:num w:numId="35" w16cid:durableId="701441363">
    <w:abstractNumId w:val="26"/>
  </w:num>
  <w:num w:numId="36" w16cid:durableId="16277093">
    <w:abstractNumId w:val="3"/>
  </w:num>
  <w:num w:numId="37" w16cid:durableId="1890801356">
    <w:abstractNumId w:val="21"/>
  </w:num>
  <w:num w:numId="38" w16cid:durableId="1425032326">
    <w:abstractNumId w:val="1"/>
  </w:num>
  <w:num w:numId="39" w16cid:durableId="1051685858">
    <w:abstractNumId w:val="22"/>
  </w:num>
  <w:num w:numId="40" w16cid:durableId="1458453600">
    <w:abstractNumId w:val="11"/>
  </w:num>
  <w:num w:numId="41" w16cid:durableId="1417483923">
    <w:abstractNumId w:val="14"/>
  </w:num>
  <w:num w:numId="42" w16cid:durableId="1956402808">
    <w:abstractNumId w:val="39"/>
  </w:num>
  <w:num w:numId="43" w16cid:durableId="1958875340">
    <w:abstractNumId w:val="40"/>
  </w:num>
  <w:num w:numId="44" w16cid:durableId="686559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qAUA5rneSywAAAA="/>
  </w:docVars>
  <w:rsids>
    <w:rsidRoot w:val="00B9609E"/>
    <w:rsid w:val="00005CF2"/>
    <w:rsid w:val="00012C52"/>
    <w:rsid w:val="00020F10"/>
    <w:rsid w:val="000340C8"/>
    <w:rsid w:val="00034A72"/>
    <w:rsid w:val="0003524C"/>
    <w:rsid w:val="00036A14"/>
    <w:rsid w:val="00037D65"/>
    <w:rsid w:val="00041B25"/>
    <w:rsid w:val="00051154"/>
    <w:rsid w:val="00071EBF"/>
    <w:rsid w:val="00072DE7"/>
    <w:rsid w:val="000732DF"/>
    <w:rsid w:val="00076F75"/>
    <w:rsid w:val="00080C98"/>
    <w:rsid w:val="00082FA8"/>
    <w:rsid w:val="00085519"/>
    <w:rsid w:val="00091174"/>
    <w:rsid w:val="000A0C90"/>
    <w:rsid w:val="000A23D8"/>
    <w:rsid w:val="000A2474"/>
    <w:rsid w:val="000A3F41"/>
    <w:rsid w:val="000A3F55"/>
    <w:rsid w:val="000B69D0"/>
    <w:rsid w:val="000C3015"/>
    <w:rsid w:val="000E130A"/>
    <w:rsid w:val="000E56A2"/>
    <w:rsid w:val="000F057A"/>
    <w:rsid w:val="000F05C9"/>
    <w:rsid w:val="000F1B8F"/>
    <w:rsid w:val="000F1EBF"/>
    <w:rsid w:val="000F3EB6"/>
    <w:rsid w:val="000F7CFC"/>
    <w:rsid w:val="000F7FC6"/>
    <w:rsid w:val="00100725"/>
    <w:rsid w:val="00101BC2"/>
    <w:rsid w:val="001035FC"/>
    <w:rsid w:val="0010438A"/>
    <w:rsid w:val="00106A39"/>
    <w:rsid w:val="00107155"/>
    <w:rsid w:val="00111124"/>
    <w:rsid w:val="00112146"/>
    <w:rsid w:val="001128D4"/>
    <w:rsid w:val="00122BC2"/>
    <w:rsid w:val="00123795"/>
    <w:rsid w:val="00124C41"/>
    <w:rsid w:val="0012558A"/>
    <w:rsid w:val="00126822"/>
    <w:rsid w:val="00127F6B"/>
    <w:rsid w:val="00131DAA"/>
    <w:rsid w:val="00141DF5"/>
    <w:rsid w:val="001421F5"/>
    <w:rsid w:val="00144B2C"/>
    <w:rsid w:val="00145C2E"/>
    <w:rsid w:val="00146759"/>
    <w:rsid w:val="00150E94"/>
    <w:rsid w:val="00151847"/>
    <w:rsid w:val="0015698F"/>
    <w:rsid w:val="00166145"/>
    <w:rsid w:val="001665C6"/>
    <w:rsid w:val="0016772C"/>
    <w:rsid w:val="001726DF"/>
    <w:rsid w:val="00173729"/>
    <w:rsid w:val="00180A85"/>
    <w:rsid w:val="00183F26"/>
    <w:rsid w:val="00184274"/>
    <w:rsid w:val="0018546A"/>
    <w:rsid w:val="00186498"/>
    <w:rsid w:val="00191480"/>
    <w:rsid w:val="00194706"/>
    <w:rsid w:val="001955A6"/>
    <w:rsid w:val="001974B8"/>
    <w:rsid w:val="001A300E"/>
    <w:rsid w:val="001A6439"/>
    <w:rsid w:val="001B2582"/>
    <w:rsid w:val="001B3A2E"/>
    <w:rsid w:val="001B6EE0"/>
    <w:rsid w:val="001C43D4"/>
    <w:rsid w:val="001D230D"/>
    <w:rsid w:val="001D4810"/>
    <w:rsid w:val="001E0850"/>
    <w:rsid w:val="001E4042"/>
    <w:rsid w:val="001E434A"/>
    <w:rsid w:val="001E637E"/>
    <w:rsid w:val="001E7852"/>
    <w:rsid w:val="001E7ABE"/>
    <w:rsid w:val="001F16BA"/>
    <w:rsid w:val="001F376A"/>
    <w:rsid w:val="001F522E"/>
    <w:rsid w:val="001F64B6"/>
    <w:rsid w:val="00202E88"/>
    <w:rsid w:val="00210710"/>
    <w:rsid w:val="0021566B"/>
    <w:rsid w:val="00216EA4"/>
    <w:rsid w:val="00220EB0"/>
    <w:rsid w:val="00221BFB"/>
    <w:rsid w:val="00224780"/>
    <w:rsid w:val="00235C36"/>
    <w:rsid w:val="002376FA"/>
    <w:rsid w:val="00244FE5"/>
    <w:rsid w:val="002570A8"/>
    <w:rsid w:val="00257C0E"/>
    <w:rsid w:val="0026655E"/>
    <w:rsid w:val="00272CB2"/>
    <w:rsid w:val="00273E4A"/>
    <w:rsid w:val="002810CE"/>
    <w:rsid w:val="00281799"/>
    <w:rsid w:val="002841B3"/>
    <w:rsid w:val="00284CB0"/>
    <w:rsid w:val="00287CF3"/>
    <w:rsid w:val="00291D8B"/>
    <w:rsid w:val="002956DC"/>
    <w:rsid w:val="00296DA6"/>
    <w:rsid w:val="002A07C0"/>
    <w:rsid w:val="002A138B"/>
    <w:rsid w:val="002A3DC6"/>
    <w:rsid w:val="002A41F3"/>
    <w:rsid w:val="002A66E0"/>
    <w:rsid w:val="002B00F2"/>
    <w:rsid w:val="002B7CDD"/>
    <w:rsid w:val="002C3AC5"/>
    <w:rsid w:val="002C54DF"/>
    <w:rsid w:val="002C7FC0"/>
    <w:rsid w:val="002D1037"/>
    <w:rsid w:val="002D1472"/>
    <w:rsid w:val="002D7DD0"/>
    <w:rsid w:val="002D7F31"/>
    <w:rsid w:val="002E1A1C"/>
    <w:rsid w:val="002E3324"/>
    <w:rsid w:val="002E402D"/>
    <w:rsid w:val="002F1326"/>
    <w:rsid w:val="003002A2"/>
    <w:rsid w:val="003003D8"/>
    <w:rsid w:val="00304194"/>
    <w:rsid w:val="00304648"/>
    <w:rsid w:val="00304F81"/>
    <w:rsid w:val="00305136"/>
    <w:rsid w:val="003054E4"/>
    <w:rsid w:val="00310C05"/>
    <w:rsid w:val="00310F09"/>
    <w:rsid w:val="00313C3A"/>
    <w:rsid w:val="00314B51"/>
    <w:rsid w:val="00316B20"/>
    <w:rsid w:val="00316E2C"/>
    <w:rsid w:val="00320756"/>
    <w:rsid w:val="00320C87"/>
    <w:rsid w:val="00321362"/>
    <w:rsid w:val="00323347"/>
    <w:rsid w:val="00334B96"/>
    <w:rsid w:val="0033610C"/>
    <w:rsid w:val="003364E0"/>
    <w:rsid w:val="0033789A"/>
    <w:rsid w:val="00340C3E"/>
    <w:rsid w:val="003421B1"/>
    <w:rsid w:val="003432E6"/>
    <w:rsid w:val="003439D3"/>
    <w:rsid w:val="003449FC"/>
    <w:rsid w:val="003537AA"/>
    <w:rsid w:val="0035666A"/>
    <w:rsid w:val="00356B4D"/>
    <w:rsid w:val="0036420F"/>
    <w:rsid w:val="0036669F"/>
    <w:rsid w:val="00366844"/>
    <w:rsid w:val="003711B9"/>
    <w:rsid w:val="003734DD"/>
    <w:rsid w:val="003736CC"/>
    <w:rsid w:val="0037553B"/>
    <w:rsid w:val="003802C9"/>
    <w:rsid w:val="0038376D"/>
    <w:rsid w:val="00384C7B"/>
    <w:rsid w:val="00385E52"/>
    <w:rsid w:val="00387D06"/>
    <w:rsid w:val="00391BB2"/>
    <w:rsid w:val="0039780E"/>
    <w:rsid w:val="003A0EC3"/>
    <w:rsid w:val="003A1788"/>
    <w:rsid w:val="003A4CC1"/>
    <w:rsid w:val="003A70BA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0BE5"/>
    <w:rsid w:val="003F2E6A"/>
    <w:rsid w:val="003F71D2"/>
    <w:rsid w:val="003F72B1"/>
    <w:rsid w:val="004074A1"/>
    <w:rsid w:val="0041367E"/>
    <w:rsid w:val="00420AFF"/>
    <w:rsid w:val="0042107F"/>
    <w:rsid w:val="00422134"/>
    <w:rsid w:val="00423359"/>
    <w:rsid w:val="00423BDD"/>
    <w:rsid w:val="004273F9"/>
    <w:rsid w:val="004307CF"/>
    <w:rsid w:val="00434FFC"/>
    <w:rsid w:val="00446550"/>
    <w:rsid w:val="00446D31"/>
    <w:rsid w:val="00447D63"/>
    <w:rsid w:val="0045325D"/>
    <w:rsid w:val="00454102"/>
    <w:rsid w:val="00455A07"/>
    <w:rsid w:val="004564E4"/>
    <w:rsid w:val="004633AF"/>
    <w:rsid w:val="00463C95"/>
    <w:rsid w:val="0046440B"/>
    <w:rsid w:val="00470964"/>
    <w:rsid w:val="004716A8"/>
    <w:rsid w:val="0047710D"/>
    <w:rsid w:val="0048045E"/>
    <w:rsid w:val="00483C02"/>
    <w:rsid w:val="00485D5A"/>
    <w:rsid w:val="00492F91"/>
    <w:rsid w:val="00494E4C"/>
    <w:rsid w:val="004A6F1F"/>
    <w:rsid w:val="004B47B5"/>
    <w:rsid w:val="004B6AFE"/>
    <w:rsid w:val="004C088A"/>
    <w:rsid w:val="004C0F0C"/>
    <w:rsid w:val="004C160D"/>
    <w:rsid w:val="004C3E18"/>
    <w:rsid w:val="004C54C5"/>
    <w:rsid w:val="004C5986"/>
    <w:rsid w:val="004D176C"/>
    <w:rsid w:val="004E15E5"/>
    <w:rsid w:val="004E7352"/>
    <w:rsid w:val="004F4C44"/>
    <w:rsid w:val="005057F3"/>
    <w:rsid w:val="0051521D"/>
    <w:rsid w:val="00520E03"/>
    <w:rsid w:val="0052641E"/>
    <w:rsid w:val="005314B7"/>
    <w:rsid w:val="00532A7D"/>
    <w:rsid w:val="005359BE"/>
    <w:rsid w:val="00535DA7"/>
    <w:rsid w:val="005447D7"/>
    <w:rsid w:val="00551868"/>
    <w:rsid w:val="00551D15"/>
    <w:rsid w:val="00552DE5"/>
    <w:rsid w:val="005531ED"/>
    <w:rsid w:val="0055410B"/>
    <w:rsid w:val="00554CFB"/>
    <w:rsid w:val="00556E41"/>
    <w:rsid w:val="00561687"/>
    <w:rsid w:val="00564EFD"/>
    <w:rsid w:val="005652BD"/>
    <w:rsid w:val="00565546"/>
    <w:rsid w:val="00565F47"/>
    <w:rsid w:val="00566A2E"/>
    <w:rsid w:val="00571B72"/>
    <w:rsid w:val="00576A7A"/>
    <w:rsid w:val="00582417"/>
    <w:rsid w:val="00582E4C"/>
    <w:rsid w:val="00583E8E"/>
    <w:rsid w:val="00593AE9"/>
    <w:rsid w:val="00596849"/>
    <w:rsid w:val="005A072D"/>
    <w:rsid w:val="005A32DD"/>
    <w:rsid w:val="005B07D4"/>
    <w:rsid w:val="005B29B7"/>
    <w:rsid w:val="005B29CB"/>
    <w:rsid w:val="005B3392"/>
    <w:rsid w:val="005B66A9"/>
    <w:rsid w:val="005C156C"/>
    <w:rsid w:val="005C19B6"/>
    <w:rsid w:val="005D0782"/>
    <w:rsid w:val="005D7C77"/>
    <w:rsid w:val="005E1F73"/>
    <w:rsid w:val="005E5FD0"/>
    <w:rsid w:val="005E6009"/>
    <w:rsid w:val="005F47E6"/>
    <w:rsid w:val="005F521D"/>
    <w:rsid w:val="005F794B"/>
    <w:rsid w:val="0060201C"/>
    <w:rsid w:val="006020B6"/>
    <w:rsid w:val="0060326D"/>
    <w:rsid w:val="0060486C"/>
    <w:rsid w:val="0061003F"/>
    <w:rsid w:val="006115FD"/>
    <w:rsid w:val="006229B0"/>
    <w:rsid w:val="00631D76"/>
    <w:rsid w:val="00635EE5"/>
    <w:rsid w:val="00636828"/>
    <w:rsid w:val="006422D9"/>
    <w:rsid w:val="00642D73"/>
    <w:rsid w:val="00643F75"/>
    <w:rsid w:val="006510F8"/>
    <w:rsid w:val="00652614"/>
    <w:rsid w:val="00664137"/>
    <w:rsid w:val="0067060F"/>
    <w:rsid w:val="0067443D"/>
    <w:rsid w:val="0069276A"/>
    <w:rsid w:val="0069690F"/>
    <w:rsid w:val="00697D21"/>
    <w:rsid w:val="006A051D"/>
    <w:rsid w:val="006A0A64"/>
    <w:rsid w:val="006A3160"/>
    <w:rsid w:val="006B1F21"/>
    <w:rsid w:val="006B6C0E"/>
    <w:rsid w:val="006C4B10"/>
    <w:rsid w:val="006C4E2B"/>
    <w:rsid w:val="006D36BC"/>
    <w:rsid w:val="006E32FB"/>
    <w:rsid w:val="006F00E5"/>
    <w:rsid w:val="006F221D"/>
    <w:rsid w:val="006F4D80"/>
    <w:rsid w:val="00701ECA"/>
    <w:rsid w:val="00716814"/>
    <w:rsid w:val="00720962"/>
    <w:rsid w:val="0072245D"/>
    <w:rsid w:val="00733717"/>
    <w:rsid w:val="00733F21"/>
    <w:rsid w:val="00734A01"/>
    <w:rsid w:val="00737595"/>
    <w:rsid w:val="0074592C"/>
    <w:rsid w:val="00753638"/>
    <w:rsid w:val="00755B3C"/>
    <w:rsid w:val="007659D9"/>
    <w:rsid w:val="007772A9"/>
    <w:rsid w:val="0078327F"/>
    <w:rsid w:val="00787247"/>
    <w:rsid w:val="00792095"/>
    <w:rsid w:val="007926D6"/>
    <w:rsid w:val="00792EA4"/>
    <w:rsid w:val="007958F4"/>
    <w:rsid w:val="007A35FB"/>
    <w:rsid w:val="007A7314"/>
    <w:rsid w:val="007B5A6A"/>
    <w:rsid w:val="007B6FC3"/>
    <w:rsid w:val="007C1C37"/>
    <w:rsid w:val="007D4975"/>
    <w:rsid w:val="007E0B89"/>
    <w:rsid w:val="007E0EE7"/>
    <w:rsid w:val="007E1D49"/>
    <w:rsid w:val="007E2F2A"/>
    <w:rsid w:val="007E5B04"/>
    <w:rsid w:val="007F38E1"/>
    <w:rsid w:val="007F3C8E"/>
    <w:rsid w:val="0080195F"/>
    <w:rsid w:val="0080332C"/>
    <w:rsid w:val="008070B9"/>
    <w:rsid w:val="008106C1"/>
    <w:rsid w:val="00810737"/>
    <w:rsid w:val="00811C48"/>
    <w:rsid w:val="00815DB3"/>
    <w:rsid w:val="008163F2"/>
    <w:rsid w:val="00816710"/>
    <w:rsid w:val="00821DD0"/>
    <w:rsid w:val="008324C3"/>
    <w:rsid w:val="0083459F"/>
    <w:rsid w:val="008362B8"/>
    <w:rsid w:val="0083780E"/>
    <w:rsid w:val="00840D5F"/>
    <w:rsid w:val="00844427"/>
    <w:rsid w:val="008539EE"/>
    <w:rsid w:val="008674E6"/>
    <w:rsid w:val="00867EBD"/>
    <w:rsid w:val="00876001"/>
    <w:rsid w:val="00876A58"/>
    <w:rsid w:val="00877201"/>
    <w:rsid w:val="0088016A"/>
    <w:rsid w:val="00880A78"/>
    <w:rsid w:val="008869BC"/>
    <w:rsid w:val="008939EF"/>
    <w:rsid w:val="00894072"/>
    <w:rsid w:val="00895B8D"/>
    <w:rsid w:val="008A62AE"/>
    <w:rsid w:val="008B019A"/>
    <w:rsid w:val="008B212E"/>
    <w:rsid w:val="008B35CC"/>
    <w:rsid w:val="008B7541"/>
    <w:rsid w:val="008C1A4A"/>
    <w:rsid w:val="008C36E9"/>
    <w:rsid w:val="008D1B94"/>
    <w:rsid w:val="008D30C2"/>
    <w:rsid w:val="008D411F"/>
    <w:rsid w:val="008D4D84"/>
    <w:rsid w:val="008D53C2"/>
    <w:rsid w:val="008D741D"/>
    <w:rsid w:val="008E52EC"/>
    <w:rsid w:val="009010C1"/>
    <w:rsid w:val="00901A30"/>
    <w:rsid w:val="00901B71"/>
    <w:rsid w:val="0090372F"/>
    <w:rsid w:val="00911522"/>
    <w:rsid w:val="00916626"/>
    <w:rsid w:val="00917C4F"/>
    <w:rsid w:val="009279F8"/>
    <w:rsid w:val="00932B6E"/>
    <w:rsid w:val="0093677F"/>
    <w:rsid w:val="00937B93"/>
    <w:rsid w:val="00944ADA"/>
    <w:rsid w:val="00945EAD"/>
    <w:rsid w:val="009509F7"/>
    <w:rsid w:val="009568C5"/>
    <w:rsid w:val="009570A5"/>
    <w:rsid w:val="00961A2D"/>
    <w:rsid w:val="009626E9"/>
    <w:rsid w:val="00966B39"/>
    <w:rsid w:val="0096789A"/>
    <w:rsid w:val="0097243E"/>
    <w:rsid w:val="00973849"/>
    <w:rsid w:val="00976228"/>
    <w:rsid w:val="00983241"/>
    <w:rsid w:val="009832E4"/>
    <w:rsid w:val="00983F27"/>
    <w:rsid w:val="00987ECF"/>
    <w:rsid w:val="00995927"/>
    <w:rsid w:val="009A1327"/>
    <w:rsid w:val="009A2464"/>
    <w:rsid w:val="009A3737"/>
    <w:rsid w:val="009C5A1B"/>
    <w:rsid w:val="009C65D6"/>
    <w:rsid w:val="009C7801"/>
    <w:rsid w:val="009D0186"/>
    <w:rsid w:val="009D389A"/>
    <w:rsid w:val="009E11D1"/>
    <w:rsid w:val="009E29D9"/>
    <w:rsid w:val="009E6CF8"/>
    <w:rsid w:val="009E6DF9"/>
    <w:rsid w:val="009F044F"/>
    <w:rsid w:val="009F59DA"/>
    <w:rsid w:val="00A0770E"/>
    <w:rsid w:val="00A1473C"/>
    <w:rsid w:val="00A156C9"/>
    <w:rsid w:val="00A1688D"/>
    <w:rsid w:val="00A225BD"/>
    <w:rsid w:val="00A23C0C"/>
    <w:rsid w:val="00A244EB"/>
    <w:rsid w:val="00A24BD6"/>
    <w:rsid w:val="00A32343"/>
    <w:rsid w:val="00A446AC"/>
    <w:rsid w:val="00A46082"/>
    <w:rsid w:val="00A50AF3"/>
    <w:rsid w:val="00A51D79"/>
    <w:rsid w:val="00A52AB7"/>
    <w:rsid w:val="00A53456"/>
    <w:rsid w:val="00A53D38"/>
    <w:rsid w:val="00A552D5"/>
    <w:rsid w:val="00A57276"/>
    <w:rsid w:val="00A57FB9"/>
    <w:rsid w:val="00A616CB"/>
    <w:rsid w:val="00A63239"/>
    <w:rsid w:val="00A645E1"/>
    <w:rsid w:val="00A73132"/>
    <w:rsid w:val="00A75B2A"/>
    <w:rsid w:val="00A933D3"/>
    <w:rsid w:val="00A93A55"/>
    <w:rsid w:val="00A9579D"/>
    <w:rsid w:val="00AA1407"/>
    <w:rsid w:val="00AA5E0B"/>
    <w:rsid w:val="00AB0E0A"/>
    <w:rsid w:val="00AB42BB"/>
    <w:rsid w:val="00AB5C5B"/>
    <w:rsid w:val="00AB7783"/>
    <w:rsid w:val="00AC0C63"/>
    <w:rsid w:val="00AC17F3"/>
    <w:rsid w:val="00AC5D98"/>
    <w:rsid w:val="00AD0B16"/>
    <w:rsid w:val="00AD15C3"/>
    <w:rsid w:val="00AD2114"/>
    <w:rsid w:val="00AD24C6"/>
    <w:rsid w:val="00AD3B2A"/>
    <w:rsid w:val="00AD412C"/>
    <w:rsid w:val="00AD5E2B"/>
    <w:rsid w:val="00AD6BC8"/>
    <w:rsid w:val="00AD768D"/>
    <w:rsid w:val="00AD7B46"/>
    <w:rsid w:val="00AE1AE9"/>
    <w:rsid w:val="00AE26CB"/>
    <w:rsid w:val="00AE39D8"/>
    <w:rsid w:val="00AE4A39"/>
    <w:rsid w:val="00AE548F"/>
    <w:rsid w:val="00AE661D"/>
    <w:rsid w:val="00AF264E"/>
    <w:rsid w:val="00AF338E"/>
    <w:rsid w:val="00AF3883"/>
    <w:rsid w:val="00B04C4C"/>
    <w:rsid w:val="00B13729"/>
    <w:rsid w:val="00B15209"/>
    <w:rsid w:val="00B17AD5"/>
    <w:rsid w:val="00B20DD9"/>
    <w:rsid w:val="00B212C7"/>
    <w:rsid w:val="00B22025"/>
    <w:rsid w:val="00B22C8C"/>
    <w:rsid w:val="00B25A20"/>
    <w:rsid w:val="00B25C95"/>
    <w:rsid w:val="00B440FB"/>
    <w:rsid w:val="00B4674F"/>
    <w:rsid w:val="00B46F3E"/>
    <w:rsid w:val="00B517FB"/>
    <w:rsid w:val="00B5711C"/>
    <w:rsid w:val="00B64E96"/>
    <w:rsid w:val="00B67595"/>
    <w:rsid w:val="00B70642"/>
    <w:rsid w:val="00B707CD"/>
    <w:rsid w:val="00B7140C"/>
    <w:rsid w:val="00B718B0"/>
    <w:rsid w:val="00B73551"/>
    <w:rsid w:val="00B81979"/>
    <w:rsid w:val="00B82C3E"/>
    <w:rsid w:val="00B948DA"/>
    <w:rsid w:val="00B9609E"/>
    <w:rsid w:val="00BA1929"/>
    <w:rsid w:val="00BA1ABB"/>
    <w:rsid w:val="00BA3047"/>
    <w:rsid w:val="00BB4EFE"/>
    <w:rsid w:val="00BC6DE8"/>
    <w:rsid w:val="00BC7D12"/>
    <w:rsid w:val="00BD442E"/>
    <w:rsid w:val="00BE0705"/>
    <w:rsid w:val="00BF2997"/>
    <w:rsid w:val="00BF5C41"/>
    <w:rsid w:val="00BF7C45"/>
    <w:rsid w:val="00C06ECE"/>
    <w:rsid w:val="00C13A82"/>
    <w:rsid w:val="00C17460"/>
    <w:rsid w:val="00C21849"/>
    <w:rsid w:val="00C25F66"/>
    <w:rsid w:val="00C314B0"/>
    <w:rsid w:val="00C342E9"/>
    <w:rsid w:val="00C36435"/>
    <w:rsid w:val="00C36692"/>
    <w:rsid w:val="00C36C5D"/>
    <w:rsid w:val="00C37CE2"/>
    <w:rsid w:val="00C44051"/>
    <w:rsid w:val="00C525FC"/>
    <w:rsid w:val="00C56C03"/>
    <w:rsid w:val="00C57A8A"/>
    <w:rsid w:val="00C57FE8"/>
    <w:rsid w:val="00C63131"/>
    <w:rsid w:val="00C65384"/>
    <w:rsid w:val="00C6549A"/>
    <w:rsid w:val="00C670DE"/>
    <w:rsid w:val="00C722AB"/>
    <w:rsid w:val="00C81D21"/>
    <w:rsid w:val="00C8483C"/>
    <w:rsid w:val="00C86268"/>
    <w:rsid w:val="00C9074C"/>
    <w:rsid w:val="00C915BF"/>
    <w:rsid w:val="00C9750E"/>
    <w:rsid w:val="00CA2A94"/>
    <w:rsid w:val="00CB26A5"/>
    <w:rsid w:val="00CB2ABE"/>
    <w:rsid w:val="00CB3B33"/>
    <w:rsid w:val="00CB4EB5"/>
    <w:rsid w:val="00CB736B"/>
    <w:rsid w:val="00CC3101"/>
    <w:rsid w:val="00CD0FB6"/>
    <w:rsid w:val="00CD2872"/>
    <w:rsid w:val="00CD52DC"/>
    <w:rsid w:val="00CD64BC"/>
    <w:rsid w:val="00CD6C5B"/>
    <w:rsid w:val="00CE05DF"/>
    <w:rsid w:val="00CE0973"/>
    <w:rsid w:val="00CE0DE3"/>
    <w:rsid w:val="00CE3735"/>
    <w:rsid w:val="00CF11B0"/>
    <w:rsid w:val="00CF1CCC"/>
    <w:rsid w:val="00CF1D66"/>
    <w:rsid w:val="00D10EBA"/>
    <w:rsid w:val="00D141E3"/>
    <w:rsid w:val="00D20DA4"/>
    <w:rsid w:val="00D22C95"/>
    <w:rsid w:val="00D23967"/>
    <w:rsid w:val="00D24DFD"/>
    <w:rsid w:val="00D30822"/>
    <w:rsid w:val="00D338A8"/>
    <w:rsid w:val="00D3685C"/>
    <w:rsid w:val="00D37E0D"/>
    <w:rsid w:val="00D4210D"/>
    <w:rsid w:val="00D47C75"/>
    <w:rsid w:val="00D50EA8"/>
    <w:rsid w:val="00D55E4C"/>
    <w:rsid w:val="00D60A6D"/>
    <w:rsid w:val="00D64E2A"/>
    <w:rsid w:val="00D6506B"/>
    <w:rsid w:val="00D67DFC"/>
    <w:rsid w:val="00D74205"/>
    <w:rsid w:val="00D77139"/>
    <w:rsid w:val="00D8339D"/>
    <w:rsid w:val="00D83A32"/>
    <w:rsid w:val="00D849E1"/>
    <w:rsid w:val="00D9365D"/>
    <w:rsid w:val="00D95848"/>
    <w:rsid w:val="00D96CEB"/>
    <w:rsid w:val="00DA2D24"/>
    <w:rsid w:val="00DA4A85"/>
    <w:rsid w:val="00DA5646"/>
    <w:rsid w:val="00DB0A75"/>
    <w:rsid w:val="00DB67D6"/>
    <w:rsid w:val="00DC4129"/>
    <w:rsid w:val="00DC4B9D"/>
    <w:rsid w:val="00DC700A"/>
    <w:rsid w:val="00DD0921"/>
    <w:rsid w:val="00DD31DD"/>
    <w:rsid w:val="00DD3FE9"/>
    <w:rsid w:val="00DD50D4"/>
    <w:rsid w:val="00DD7423"/>
    <w:rsid w:val="00DE2FA6"/>
    <w:rsid w:val="00DE367E"/>
    <w:rsid w:val="00DE5772"/>
    <w:rsid w:val="00DF2179"/>
    <w:rsid w:val="00DF224B"/>
    <w:rsid w:val="00DF5964"/>
    <w:rsid w:val="00DF718C"/>
    <w:rsid w:val="00E0375C"/>
    <w:rsid w:val="00E0388E"/>
    <w:rsid w:val="00E03DA9"/>
    <w:rsid w:val="00E047D9"/>
    <w:rsid w:val="00E05B45"/>
    <w:rsid w:val="00E10DFF"/>
    <w:rsid w:val="00E22655"/>
    <w:rsid w:val="00E27A77"/>
    <w:rsid w:val="00E30AE3"/>
    <w:rsid w:val="00E333F2"/>
    <w:rsid w:val="00E335DA"/>
    <w:rsid w:val="00E36B77"/>
    <w:rsid w:val="00E36EA8"/>
    <w:rsid w:val="00E405C5"/>
    <w:rsid w:val="00E40648"/>
    <w:rsid w:val="00E41A62"/>
    <w:rsid w:val="00E502A7"/>
    <w:rsid w:val="00E50FD4"/>
    <w:rsid w:val="00E533EE"/>
    <w:rsid w:val="00E627E9"/>
    <w:rsid w:val="00E642BF"/>
    <w:rsid w:val="00E660C4"/>
    <w:rsid w:val="00E67206"/>
    <w:rsid w:val="00E67B6B"/>
    <w:rsid w:val="00E70A3D"/>
    <w:rsid w:val="00E76CE3"/>
    <w:rsid w:val="00E82899"/>
    <w:rsid w:val="00E83F0C"/>
    <w:rsid w:val="00E87EB9"/>
    <w:rsid w:val="00EA3ABA"/>
    <w:rsid w:val="00EA4F34"/>
    <w:rsid w:val="00EA5869"/>
    <w:rsid w:val="00EB0EE4"/>
    <w:rsid w:val="00EB5190"/>
    <w:rsid w:val="00EB5CF2"/>
    <w:rsid w:val="00EB7CD4"/>
    <w:rsid w:val="00EC6134"/>
    <w:rsid w:val="00ED0E7A"/>
    <w:rsid w:val="00ED3BBF"/>
    <w:rsid w:val="00ED3D86"/>
    <w:rsid w:val="00ED5890"/>
    <w:rsid w:val="00ED7822"/>
    <w:rsid w:val="00ED7D5F"/>
    <w:rsid w:val="00EE443E"/>
    <w:rsid w:val="00EF17AC"/>
    <w:rsid w:val="00EF4687"/>
    <w:rsid w:val="00EF6451"/>
    <w:rsid w:val="00F0037C"/>
    <w:rsid w:val="00F03A44"/>
    <w:rsid w:val="00F043CA"/>
    <w:rsid w:val="00F04587"/>
    <w:rsid w:val="00F11EF3"/>
    <w:rsid w:val="00F1362E"/>
    <w:rsid w:val="00F16F66"/>
    <w:rsid w:val="00F207C1"/>
    <w:rsid w:val="00F22A92"/>
    <w:rsid w:val="00F2595B"/>
    <w:rsid w:val="00F30211"/>
    <w:rsid w:val="00F36E33"/>
    <w:rsid w:val="00F4027D"/>
    <w:rsid w:val="00F40775"/>
    <w:rsid w:val="00F40BFE"/>
    <w:rsid w:val="00F4130D"/>
    <w:rsid w:val="00F447AA"/>
    <w:rsid w:val="00F51A15"/>
    <w:rsid w:val="00F53807"/>
    <w:rsid w:val="00F564AF"/>
    <w:rsid w:val="00F622E9"/>
    <w:rsid w:val="00F62C41"/>
    <w:rsid w:val="00F6355E"/>
    <w:rsid w:val="00F712CE"/>
    <w:rsid w:val="00F733DF"/>
    <w:rsid w:val="00F80742"/>
    <w:rsid w:val="00F87BA1"/>
    <w:rsid w:val="00F901AB"/>
    <w:rsid w:val="00F955DA"/>
    <w:rsid w:val="00F9625B"/>
    <w:rsid w:val="00F964C7"/>
    <w:rsid w:val="00FA41A2"/>
    <w:rsid w:val="00FB006A"/>
    <w:rsid w:val="00FB29D4"/>
    <w:rsid w:val="00FB5783"/>
    <w:rsid w:val="00FC01EF"/>
    <w:rsid w:val="00FC245F"/>
    <w:rsid w:val="00FC28AE"/>
    <w:rsid w:val="00FD2EC2"/>
    <w:rsid w:val="00FD7E02"/>
    <w:rsid w:val="00FE35C6"/>
    <w:rsid w:val="00FE3C3F"/>
    <w:rsid w:val="00FF3E04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EAB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741D"/>
    <w:pPr>
      <w:spacing w:after="200" w:line="360" w:lineRule="auto"/>
    </w:pPr>
    <w:rPr>
      <w:b/>
      <w:iCs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AA50-64B1-4EF7-A744-5252FF0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870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Chelsey</cp:lastModifiedBy>
  <cp:revision>437</cp:revision>
  <dcterms:created xsi:type="dcterms:W3CDTF">2017-10-20T05:51:00Z</dcterms:created>
  <dcterms:modified xsi:type="dcterms:W3CDTF">2023-05-08T04:01:00Z</dcterms:modified>
</cp:coreProperties>
</file>